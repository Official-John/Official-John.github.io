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F0904" w:rsidRDefault="00EF0904" w:rsidP="00EF09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198515" wp14:editId="11138046">
                <wp:simplePos x="0" y="0"/>
                <wp:positionH relativeFrom="column">
                  <wp:posOffset>-76200</wp:posOffset>
                </wp:positionH>
                <wp:positionV relativeFrom="paragraph">
                  <wp:posOffset>588645</wp:posOffset>
                </wp:positionV>
                <wp:extent cx="2466975" cy="4667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AYODELE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9851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pt;margin-top:46.35pt;width:194.25pt;height:3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AYODELE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2CCAD5" wp14:editId="356E193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6D0E52" w:rsidRDefault="00EF0904" w:rsidP="00EF0904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  <w:t>JOHN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CAD5" id="_x0000_s1027" type="#_x0000_t202" style="position:absolute;margin-left:-6pt;margin-top:18.75pt;width:194.25pt;height:36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" filled="f" stroked="f">
                <v:textbox>
                  <w:txbxContent>
                    <w:p w:rsidR="00EF0904" w:rsidRPr="006D0E52" w:rsidRDefault="00EF0904" w:rsidP="00EF0904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  <w:t>JOHN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9D933" wp14:editId="699E5649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C608C" id="Prostokąt 1" o:spid="_x0000_s1026" style="position:absolute;margin-left:181.5pt;margin-top:762.75pt;width:378.75pt;height: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AT2lOxogIAALg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129C6" wp14:editId="7C8C8969">
                <wp:simplePos x="0" y="0"/>
                <wp:positionH relativeFrom="column">
                  <wp:posOffset>-457201</wp:posOffset>
                </wp:positionH>
                <wp:positionV relativeFrom="paragraph">
                  <wp:posOffset>-504825</wp:posOffset>
                </wp:positionV>
                <wp:extent cx="2847975" cy="581025"/>
                <wp:effectExtent l="0" t="0" r="9525" b="9525"/>
                <wp:wrapNone/>
                <wp:docPr id="11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8FC22" id="Prostokąt 5" o:spid="_x0000_s1026" style="position:absolute;margin-left:-36pt;margin-top:-39.75pt;width:224.2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" fillcolor="#365f91 [24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808458" wp14:editId="7B61FFE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257675" cy="942022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9C2C79" w:rsidRDefault="00EF0904" w:rsidP="00EF090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  <w:p w:rsidR="00EF0904" w:rsidRDefault="00EF0904" w:rsidP="00EF0904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007315"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 DevOps, Web developer and Hardware Engineer with dedication and an exceptional work ethic. Forward-thinking developer with over 7+ years of experience handling background. A developer good at building loyal relationships, solving problems, Incre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asing Sales and teamwork spirit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.</w:t>
                            </w:r>
                          </w:p>
                          <w:p w:rsidR="00EF0904" w:rsidRPr="009C2C79" w:rsidRDefault="00EF0904" w:rsidP="00EF090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 OF EXPERIENCE</w:t>
                            </w:r>
                          </w:p>
                          <w:p w:rsidR="00EF0904" w:rsidRPr="00321CD7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Having </w:t>
                            </w:r>
                            <w:r w:rsidRPr="00007315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7 years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>of diversified experience in DevOps, Web developing and Hardware Engineering.</w:t>
                            </w:r>
                          </w:p>
                          <w:p w:rsidR="00EF0904" w:rsidRPr="00321CD7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 w:rsidRPr="00321CD7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5 years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’ experience in </w:t>
                            </w:r>
                            <w:r w:rsidRPr="000F592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Web development</w:t>
                            </w:r>
                          </w:p>
                          <w:p w:rsidR="00EF0904" w:rsidRPr="00321CD7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2</w:t>
                            </w:r>
                            <w:r w:rsidRPr="00321CD7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 years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’ experience in </w:t>
                            </w:r>
                            <w:r w:rsidRPr="000F592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DevOps</w:t>
                            </w:r>
                          </w:p>
                          <w:p w:rsidR="00EF0904" w:rsidRPr="0037582B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4</w:t>
                            </w:r>
                            <w:r w:rsidRPr="00321CD7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 xml:space="preserve"> years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  <w:lang w:val="en-US"/>
                              </w:rPr>
                              <w:t xml:space="preserve">’ experience in </w:t>
                            </w:r>
                            <w:r w:rsidRPr="000F5922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lang w:val="en-US"/>
                              </w:rPr>
                              <w:t>Hardware Engineering</w:t>
                            </w:r>
                          </w:p>
                          <w:p w:rsidR="0037582B" w:rsidRPr="00374710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pPr>
                          </w:p>
                          <w:p w:rsidR="0037582B" w:rsidRPr="0037582B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u w:val="single"/>
                              </w:rPr>
                              <w:t>Web Development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Knowledge in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Wordpress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 website themes, plugins and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Woocommerce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for E-commerce services.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Created wordpress themes and plugins of different kinds to suite application or project.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Good understanding of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PHP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and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for backend and server-side web development.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Acquired deep knowledge in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for user frontend interface experience.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Good understanding of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APIs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REST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API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JSON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SOAP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, </w:t>
                            </w:r>
                            <w:r w:rsidRPr="00BE188D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data.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Created a payment system using API integration.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Developed a </w:t>
                            </w:r>
                            <w:r w:rsidRPr="009F6A0E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Social network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with user ability to Post, View post, Follow, Unfollow, Profile edit, Notifications, Settings etc.</w:t>
                            </w:r>
                          </w:p>
                          <w:p w:rsidR="00EF0904" w:rsidRDefault="00EF0904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Created an </w:t>
                            </w:r>
                            <w:r w:rsidRPr="009F6A0E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Ecommerce dashboard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for Wordpress Woocommerce for better user interface experience in form of plugin and theme.</w:t>
                            </w:r>
                          </w:p>
                          <w:p w:rsidR="00EF0904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Developed</w:t>
                            </w:r>
                            <w:r w:rsidR="00EF09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an </w:t>
                            </w:r>
                            <w:r w:rsidR="00EF0904" w:rsidRPr="009F6A0E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IoT dashboard</w:t>
                            </w:r>
                            <w:r w:rsidR="00EF0904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</w:t>
                            </w:r>
                            <w:r w:rsidR="00EF0904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with good UI to control or display the status of firmwares over the internet.</w:t>
                            </w:r>
                          </w:p>
                          <w:p w:rsidR="00EF0904" w:rsidRDefault="009E09B3" w:rsidP="00EF090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Designed a </w:t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Bussiness website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for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instrText xml:space="preserve"> HYPERLINK "https://securivision.ng/" </w:instrTex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fldChar w:fldCharType="separate"/>
                            </w:r>
                            <w:r w:rsidRPr="009E09B3"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Securivision.ng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with Admin dashboard login access for their workers.</w:t>
                            </w:r>
                          </w:p>
                          <w:p w:rsidR="009E09B3" w:rsidRDefault="009E09B3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Created an astonishing </w:t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Portfolio Website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for myself at </w:t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begin"/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instrText xml:space="preserve"> HYPERLINK "https://official-john.github.io/" </w:instrText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separate"/>
                            </w:r>
                            <w:r w:rsidRPr="009E09B3">
                              <w:rPr>
                                <w:rStyle w:val="Hyperlink"/>
                                <w:rFonts w:ascii="Open Sans Light" w:hAnsi="Open Sans Light" w:cs="Open Sans Light"/>
                                <w:szCs w:val="24"/>
                              </w:rPr>
                              <w:t>https://official-john.github.io/</w:t>
                            </w:r>
                            <w:r w:rsidRPr="009E09B3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</w:t>
                            </w:r>
                            <w:r w:rsidR="00E9092B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to promote my skills.</w:t>
                            </w:r>
                          </w:p>
                          <w:p w:rsidR="00912DE6" w:rsidRPr="00912DE6" w:rsidRDefault="00E9092B" w:rsidP="009E09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pPr>
                            <w:r w:rsidRPr="00E9092B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Worked remotely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to create </w:t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fldChar w:fldCharType="begin"/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instrText xml:space="preserve"> HYPERLINK "http://travsify.com/" </w:instrText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fldChar w:fldCharType="separate"/>
                            </w:r>
                            <w:r w:rsidRPr="00912DE6"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Travsify</w:t>
                            </w:r>
                            <w:r w:rsidR="00912DE6" w:rsidRPr="00912DE6">
                              <w:rPr>
                                <w:rStyle w:val="Hyperlink"/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website</w:t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fldChar w:fldCharType="end"/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</w:t>
                            </w:r>
                            <w:r w:rsidR="00912DE6"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>where users can book Flights, Hotels and Visas.</w:t>
                            </w:r>
                          </w:p>
                          <w:p w:rsidR="00E9092B" w:rsidRPr="0037582B" w:rsidRDefault="00912DE6" w:rsidP="00912DE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Also </w:t>
                            </w:r>
                            <w:r w:rsidRP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worked with </w:t>
                            </w:r>
                            <w:hyperlink r:id="rId5" w:tgtFrame="_blank" w:history="1">
                              <w:r w:rsidRPr="00912DE6">
                                <w:rPr>
                                  <w:rStyle w:val="Hyperlink"/>
                                  <w:rFonts w:ascii="Open Sans Light" w:hAnsi="Open Sans Light" w:cs="Open Sans Light"/>
                                  <w:b/>
                                  <w:bCs/>
                                </w:rPr>
                                <w:t>Harvard Valley Solutions Inc.</w:t>
                              </w:r>
                            </w:hyperlink>
                            <w:r w:rsidRPr="00912DE6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 xml:space="preserve"> team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in the design of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instrText xml:space="preserve"> HYPERLINK "http://travsifytravels.com/" </w:instrTex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separate"/>
                            </w:r>
                            <w:r w:rsidRPr="00912DE6">
                              <w:rPr>
                                <w:rStyle w:val="Hyperlink"/>
                                <w:rFonts w:ascii="Open Sans Light" w:hAnsi="Open Sans Light" w:cs="Open Sans Light"/>
                                <w:szCs w:val="24"/>
                              </w:rPr>
                              <w:t>http://travsifytravels.com/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instrText xml:space="preserve"> HYPERLINK "http://travsifyb2b.com/" </w:instrTex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separate"/>
                            </w:r>
                            <w:r w:rsidRPr="00912DE6">
                              <w:rPr>
                                <w:rStyle w:val="Hyperlink"/>
                                <w:rFonts w:ascii="Open Sans Light" w:hAnsi="Open Sans Light" w:cs="Open Sans Light"/>
                                <w:szCs w:val="24"/>
                              </w:rPr>
                              <w:t>http://travsifyb2b.com/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(A platfrom to sell, resell flight and hotels using APIs).</w:t>
                            </w:r>
                          </w:p>
                          <w:p w:rsidR="0037582B" w:rsidRPr="00374710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pPr>
                          </w:p>
                          <w:p w:rsidR="00374710" w:rsidRPr="0037582B" w:rsidRDefault="0037582B" w:rsidP="0037582B">
                            <w:pPr>
                              <w:pStyle w:val="ListParagraph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u w:val="single"/>
                              </w:rPr>
                            </w:pPr>
                            <w:r w:rsidRPr="0037582B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  <w:u w:val="single"/>
                              </w:rPr>
                              <w:t>Hardware Engineering</w:t>
                            </w:r>
                          </w:p>
                          <w:p w:rsidR="0037582B" w:rsidRPr="0037582B" w:rsidRDefault="00DD70DC" w:rsidP="0037582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Knowledge of </w:t>
                            </w:r>
                            <w:r w:rsidRPr="00DD70DC">
                              <w:rPr>
                                <w:rFonts w:ascii="Open Sans Light" w:hAnsi="Open Sans Light" w:cs="Open Sans Light"/>
                                <w:b/>
                                <w:szCs w:val="24"/>
                              </w:rPr>
                              <w:t>basic electronics</w:t>
                            </w:r>
                            <w:r>
                              <w:rPr>
                                <w:rFonts w:ascii="Open Sans Light" w:hAnsi="Open Sans Light" w:cs="Open Sans Light"/>
                                <w:szCs w:val="24"/>
                              </w:rPr>
                              <w:t xml:space="preserve"> – Resistor color code, capacitor, tyristors, transistors, diodes and other components.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8458" id="_x0000_s1028" type="#_x0000_t202" style="position:absolute;margin-left:198pt;margin-top:0;width:335.25pt;height:74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" filled="f" stroked="f">
                <v:textbox>
                  <w:txbxContent>
                    <w:p w:rsidR="00EF0904" w:rsidRPr="009C2C79" w:rsidRDefault="00EF0904" w:rsidP="00EF090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  <w:p w:rsidR="00EF0904" w:rsidRDefault="00EF0904" w:rsidP="00EF0904">
                      <w:p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007315"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 DevOps, Web developer and Hardware Engineer with dedication and an exceptional work ethic. Forward-thinking developer with over 7+ years of experience handling background. A developer good at building loyal relationships, solving problems, Incre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asing Sales and teamwork spirit</w:t>
                      </w:r>
                      <w:r w:rsidRPr="009C4130">
                        <w:rPr>
                          <w:rFonts w:ascii="Open Sans Light" w:hAnsi="Open Sans Light" w:cs="Open Sans Light"/>
                          <w:szCs w:val="24"/>
                        </w:rPr>
                        <w:t>.</w:t>
                      </w:r>
                    </w:p>
                    <w:p w:rsidR="00EF0904" w:rsidRPr="009C2C79" w:rsidRDefault="00EF0904" w:rsidP="00EF090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 OF EXPERIENCE</w:t>
                      </w:r>
                    </w:p>
                    <w:p w:rsidR="00EF0904" w:rsidRPr="00321CD7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Having </w:t>
                      </w:r>
                      <w:r w:rsidRPr="00007315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7 years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>of diversified experience in DevOps, Web developing and Hardware Engineering.</w:t>
                      </w:r>
                    </w:p>
                    <w:p w:rsidR="00EF0904" w:rsidRPr="00321CD7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 w:rsidRPr="00321CD7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5 years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’ experience in </w:t>
                      </w:r>
                      <w:r w:rsidRPr="000F592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Web development</w:t>
                      </w:r>
                    </w:p>
                    <w:p w:rsidR="00EF0904" w:rsidRPr="00321CD7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2</w:t>
                      </w:r>
                      <w:r w:rsidRPr="00321CD7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 years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’ experience in </w:t>
                      </w:r>
                      <w:r w:rsidRPr="000F592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DevOps</w:t>
                      </w:r>
                    </w:p>
                    <w:p w:rsidR="00EF0904" w:rsidRPr="0037582B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4</w:t>
                      </w:r>
                      <w:r w:rsidRPr="00321CD7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 xml:space="preserve"> years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  <w:lang w:val="en-US"/>
                        </w:rPr>
                        <w:t xml:space="preserve">’ experience in </w:t>
                      </w:r>
                      <w:r w:rsidRPr="000F5922">
                        <w:rPr>
                          <w:rFonts w:ascii="Open Sans Light" w:hAnsi="Open Sans Light" w:cs="Open Sans Light"/>
                          <w:b/>
                          <w:szCs w:val="24"/>
                          <w:lang w:val="en-US"/>
                        </w:rPr>
                        <w:t>Hardware Engineering</w:t>
                      </w:r>
                    </w:p>
                    <w:p w:rsidR="0037582B" w:rsidRPr="00374710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pPr>
                    </w:p>
                    <w:p w:rsidR="0037582B" w:rsidRPr="0037582B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  <w:u w:val="single"/>
                        </w:rPr>
                        <w:t>Web Development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Knowledge in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Wordpress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 website themes, plugins and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Woocommerce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for E-commerce services.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Created wordpress themes and plugins of different kinds to suite application or project.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Good understanding of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PHP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and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MYSQL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for backend and server-side web development.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Acquired deep knowledge in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HTML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CSS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JavaScript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for user frontend interface experience.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Good understanding of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APIs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REST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API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JSON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SOAP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, </w:t>
                      </w:r>
                      <w:r w:rsidRPr="00BE188D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XML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data.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Created a payment system using API integration.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Developed a </w:t>
                      </w:r>
                      <w:r w:rsidRPr="009F6A0E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Social network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with user ability to Post, View post, Follow, Unfollow, Profile edit, Notifications, Settings etc.</w:t>
                      </w:r>
                    </w:p>
                    <w:p w:rsidR="00EF0904" w:rsidRDefault="00EF0904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Created an </w:t>
                      </w:r>
                      <w:r w:rsidRPr="009F6A0E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Ecommerce dashboard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for Wordpress Woocommerce for better user interface experience in form of plugin and theme.</w:t>
                      </w:r>
                    </w:p>
                    <w:p w:rsidR="00EF0904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Developed</w:t>
                      </w:r>
                      <w:r w:rsidR="00EF0904">
                        <w:rPr>
                          <w:rFonts w:ascii="Open Sans Light" w:hAnsi="Open Sans Light" w:cs="Open Sans Light"/>
                          <w:szCs w:val="24"/>
                        </w:rPr>
                        <w:t xml:space="preserve"> an </w:t>
                      </w:r>
                      <w:r w:rsidR="00EF0904" w:rsidRPr="009F6A0E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IoT dashboard</w:t>
                      </w:r>
                      <w:r w:rsidR="00EF0904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</w:t>
                      </w:r>
                      <w:r w:rsidR="00EF0904">
                        <w:rPr>
                          <w:rFonts w:ascii="Open Sans Light" w:hAnsi="Open Sans Light" w:cs="Open Sans Light"/>
                          <w:szCs w:val="24"/>
                        </w:rPr>
                        <w:t>with good UI to control or display the status of firmwares over the internet.</w:t>
                      </w:r>
                    </w:p>
                    <w:p w:rsidR="00EF0904" w:rsidRDefault="009E09B3" w:rsidP="00EF090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Designed a </w:t>
                      </w:r>
                      <w:r w:rsidRPr="009E09B3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Bussiness website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for 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fldChar w:fldCharType="begin"/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instrText xml:space="preserve"> HYPERLINK "https://securivision.ng/" </w:instrTex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fldChar w:fldCharType="separate"/>
                      </w:r>
                      <w:r w:rsidRPr="009E09B3">
                        <w:rPr>
                          <w:rStyle w:val="Hyperlink"/>
                          <w:rFonts w:ascii="Open Sans Light" w:hAnsi="Open Sans Light" w:cs="Open Sans Light"/>
                          <w:b/>
                          <w:szCs w:val="24"/>
                        </w:rPr>
                        <w:t>Securivision.ng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fldChar w:fldCharType="end"/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>with Admin dashboard login access for their workers.</w:t>
                      </w:r>
                    </w:p>
                    <w:p w:rsidR="009E09B3" w:rsidRDefault="009E09B3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Created an astonishing </w:t>
                      </w:r>
                      <w:r w:rsidRPr="009E09B3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Portfolio Website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for myself at </w:t>
                      </w:r>
                      <w:r w:rsidRPr="009E09B3">
                        <w:rPr>
                          <w:rFonts w:ascii="Open Sans Light" w:hAnsi="Open Sans Light" w:cs="Open Sans Light"/>
                          <w:szCs w:val="24"/>
                        </w:rPr>
                        <w:fldChar w:fldCharType="begin"/>
                      </w:r>
                      <w:r w:rsidRPr="009E09B3">
                        <w:rPr>
                          <w:rFonts w:ascii="Open Sans Light" w:hAnsi="Open Sans Light" w:cs="Open Sans Light"/>
                          <w:szCs w:val="24"/>
                        </w:rPr>
                        <w:instrText xml:space="preserve"> HYPERLINK "https://official-john.github.io/" </w:instrText>
                      </w:r>
                      <w:r w:rsidRPr="009E09B3">
                        <w:rPr>
                          <w:rFonts w:ascii="Open Sans Light" w:hAnsi="Open Sans Light" w:cs="Open Sans Light"/>
                          <w:szCs w:val="24"/>
                        </w:rPr>
                      </w:r>
                      <w:r w:rsidRPr="009E09B3">
                        <w:rPr>
                          <w:rFonts w:ascii="Open Sans Light" w:hAnsi="Open Sans Light" w:cs="Open Sans Light"/>
                          <w:szCs w:val="24"/>
                        </w:rPr>
                        <w:fldChar w:fldCharType="separate"/>
                      </w:r>
                      <w:r w:rsidRPr="009E09B3">
                        <w:rPr>
                          <w:rStyle w:val="Hyperlink"/>
                          <w:rFonts w:ascii="Open Sans Light" w:hAnsi="Open Sans Light" w:cs="Open Sans Light"/>
                          <w:szCs w:val="24"/>
                        </w:rPr>
                        <w:t>https://official-john.github.io/</w:t>
                      </w:r>
                      <w:r w:rsidRPr="009E09B3">
                        <w:rPr>
                          <w:rFonts w:ascii="Open Sans Light" w:hAnsi="Open Sans Light" w:cs="Open Sans Light"/>
                          <w:szCs w:val="24"/>
                        </w:rPr>
                        <w:fldChar w:fldCharType="end"/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</w:t>
                      </w:r>
                      <w:r w:rsidR="00E9092B">
                        <w:rPr>
                          <w:rFonts w:ascii="Open Sans Light" w:hAnsi="Open Sans Light" w:cs="Open Sans Light"/>
                          <w:szCs w:val="24"/>
                        </w:rPr>
                        <w:t>to promote my skills.</w:t>
                      </w:r>
                    </w:p>
                    <w:p w:rsidR="00912DE6" w:rsidRPr="00912DE6" w:rsidRDefault="00E9092B" w:rsidP="009E09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pPr>
                      <w:r w:rsidRPr="00E9092B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Worked remotely</w:t>
                      </w:r>
                      <w:r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to create </w:t>
                      </w:r>
                      <w:r w:rsid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fldChar w:fldCharType="begin"/>
                      </w:r>
                      <w:r w:rsid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instrText xml:space="preserve"> HYPERLINK "http://travsify.com/" </w:instrText>
                      </w:r>
                      <w:r w:rsid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r>
                      <w:r w:rsid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fldChar w:fldCharType="separate"/>
                      </w:r>
                      <w:r w:rsidRPr="00912DE6">
                        <w:rPr>
                          <w:rStyle w:val="Hyperlink"/>
                          <w:rFonts w:ascii="Open Sans Light" w:hAnsi="Open Sans Light" w:cs="Open Sans Light"/>
                          <w:b/>
                          <w:szCs w:val="24"/>
                        </w:rPr>
                        <w:t>Travsify</w:t>
                      </w:r>
                      <w:r w:rsidR="00912DE6" w:rsidRPr="00912DE6">
                        <w:rPr>
                          <w:rStyle w:val="Hyperlink"/>
                          <w:rFonts w:ascii="Open Sans Light" w:hAnsi="Open Sans Light" w:cs="Open Sans Light"/>
                          <w:b/>
                          <w:szCs w:val="24"/>
                        </w:rPr>
                        <w:t xml:space="preserve"> website</w:t>
                      </w:r>
                      <w:r w:rsid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fldChar w:fldCharType="end"/>
                      </w:r>
                      <w:r w:rsid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</w:t>
                      </w:r>
                      <w:r w:rsidR="00912DE6">
                        <w:rPr>
                          <w:rFonts w:ascii="Open Sans Light" w:hAnsi="Open Sans Light" w:cs="Open Sans Light"/>
                          <w:szCs w:val="24"/>
                        </w:rPr>
                        <w:t>where users can book Flights, Hotels and Visas.</w:t>
                      </w:r>
                    </w:p>
                    <w:p w:rsidR="00E9092B" w:rsidRPr="0037582B" w:rsidRDefault="00912DE6" w:rsidP="00912DE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Also </w:t>
                      </w:r>
                      <w:r w:rsidRP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worked with </w:t>
                      </w:r>
                      <w:hyperlink r:id="rId6" w:tgtFrame="_blank" w:history="1">
                        <w:r w:rsidRPr="00912DE6">
                          <w:rPr>
                            <w:rStyle w:val="Hyperlink"/>
                            <w:rFonts w:ascii="Open Sans Light" w:hAnsi="Open Sans Light" w:cs="Open Sans Light"/>
                            <w:b/>
                            <w:bCs/>
                          </w:rPr>
                          <w:t>Harvard Valley Solutions Inc.</w:t>
                        </w:r>
                      </w:hyperlink>
                      <w:r w:rsidRPr="00912DE6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 xml:space="preserve"> team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in the design of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fldChar w:fldCharType="begin"/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instrText xml:space="preserve"> HYPERLINK "http://travsifytravels.com/" </w:instrTex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fldChar w:fldCharType="separate"/>
                      </w:r>
                      <w:r w:rsidRPr="00912DE6">
                        <w:rPr>
                          <w:rStyle w:val="Hyperlink"/>
                          <w:rFonts w:ascii="Open Sans Light" w:hAnsi="Open Sans Light" w:cs="Open Sans Light"/>
                          <w:szCs w:val="24"/>
                        </w:rPr>
                        <w:t>http://travsifytravels.com/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fldChar w:fldCharType="end"/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and 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fldChar w:fldCharType="begin"/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instrText xml:space="preserve"> HYPERLINK "http://travsifyb2b.com/" </w:instrTex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fldChar w:fldCharType="separate"/>
                      </w:r>
                      <w:r w:rsidRPr="00912DE6">
                        <w:rPr>
                          <w:rStyle w:val="Hyperlink"/>
                          <w:rFonts w:ascii="Open Sans Light" w:hAnsi="Open Sans Light" w:cs="Open Sans Light"/>
                          <w:szCs w:val="24"/>
                        </w:rPr>
                        <w:t>http://travsifyb2b.com/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fldChar w:fldCharType="end"/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(A platfrom to sell, resell flight and hotels using APIs).</w:t>
                      </w:r>
                    </w:p>
                    <w:p w:rsidR="0037582B" w:rsidRPr="00374710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pPr>
                    </w:p>
                    <w:p w:rsidR="00374710" w:rsidRPr="0037582B" w:rsidRDefault="0037582B" w:rsidP="0037582B">
                      <w:pPr>
                        <w:pStyle w:val="ListParagraph"/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  <w:u w:val="single"/>
                        </w:rPr>
                      </w:pPr>
                      <w:r w:rsidRPr="0037582B">
                        <w:rPr>
                          <w:rFonts w:ascii="Open Sans Light" w:hAnsi="Open Sans Light" w:cs="Open Sans Light"/>
                          <w:b/>
                          <w:szCs w:val="24"/>
                          <w:u w:val="single"/>
                        </w:rPr>
                        <w:t>Hardware Engineering</w:t>
                      </w:r>
                    </w:p>
                    <w:p w:rsidR="0037582B" w:rsidRPr="0037582B" w:rsidRDefault="00DD70DC" w:rsidP="0037582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Knowledge of </w:t>
                      </w:r>
                      <w:r w:rsidRPr="00DD70DC">
                        <w:rPr>
                          <w:rFonts w:ascii="Open Sans Light" w:hAnsi="Open Sans Light" w:cs="Open Sans Light"/>
                          <w:b/>
                          <w:szCs w:val="24"/>
                        </w:rPr>
                        <w:t>basic electronics</w:t>
                      </w:r>
                      <w:r>
                        <w:rPr>
                          <w:rFonts w:ascii="Open Sans Light" w:hAnsi="Open Sans Light" w:cs="Open Sans Light"/>
                          <w:szCs w:val="24"/>
                        </w:rPr>
                        <w:t xml:space="preserve"> – Resistor color code, capacitor, tyristors, transistors, diodes and other components.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A33C3F" wp14:editId="064B3C7E">
                <wp:simplePos x="0" y="0"/>
                <wp:positionH relativeFrom="column">
                  <wp:posOffset>-161925</wp:posOffset>
                </wp:positionH>
                <wp:positionV relativeFrom="paragraph">
                  <wp:posOffset>1428750</wp:posOffset>
                </wp:positionV>
                <wp:extent cx="2276475" cy="2276475"/>
                <wp:effectExtent l="0" t="0" r="28575" b="28575"/>
                <wp:wrapNone/>
                <wp:docPr id="13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76475"/>
                        </a:xfrm>
                        <a:prstGeom prst="ellipse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A570D" id="Elipsa 9" o:spid="_x0000_s1026" style="position:absolute;margin-left:-12.75pt;margin-top:112.5pt;width:179.25pt;height:17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XaW5kb3dzIFBob3RvIEVkaXRvciAxMC4wLjEwMDExLjE2Mzg0AFdp&#10;bmRvd3MgUGhvdG8gRWRpdG9yIDEwLjAuMTAwMTEuMTYzODQAMjAyMzowNToxMiAyMDoxMzo0NQAA&#10;BpADAAIAAAAUAAARHJAEAAIAAAAUAAARMJKRAAIAAAADMjAAAJKSAAIAAAADMjAAAKABAAMAAAAB&#10;AAEAAOocAAcAAAgMAAAJEAAAAAAc6gAAAAg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Dw/&#10;eHBhY2tldCBlbmQ9J3cnPz7/2wBDAAMCAgMCAgMDAwMEAwMEBQgFBQQEBQoHBwYIDAoMDAsKCwsN&#10;DhIQDQ4RDgsLEBYQERMUFRUVDA8XGBYUGBIUFRT/2wBDAQMEBAUEBQkFBQkUDQsNFBQUFBQUFBQU&#10;FBQUFBQUFBQUFBQUFBQUFBQUFBQUFBQUFBQUFBQUFBQUFBQUFBQUFBT/wAARCAIxAj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" strokecolor="#243f60 [1604]" strokeweight="1pt">
                <v:fill r:id="rId8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F5C6E24" wp14:editId="67FA0FAD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266950" cy="5636260"/>
                <wp:effectExtent l="0" t="0" r="0" b="254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Pr="00D11747" w:rsidRDefault="00EF0904" w:rsidP="00EF090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EF0904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22F31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Nigerian Air Force Base, </w:t>
                            </w:r>
                            <w:proofErr w:type="spellStart"/>
                            <w:r w:rsidRPr="00D22F31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Kawo</w:t>
                            </w:r>
                            <w:proofErr w:type="spellEnd"/>
                            <w:r w:rsidRPr="00D22F31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Kaduna, </w:t>
                            </w:r>
                            <w:r w:rsidRPr="00D22F31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Kaduna State, Nigeria.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EF0904" w:rsidRPr="009C4130" w:rsidRDefault="002E0A4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EF0904" w:rsidRPr="002E0A40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4"/>
                                  <w:lang w:val="en-US"/>
                                </w:rPr>
                                <w:t>+234 808 014 4546</w:t>
                              </w:r>
                            </w:hyperlink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EF0904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Pr="0056076B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4"/>
                                  <w:lang w:val="en-US"/>
                                </w:rPr>
                                <w:t>ayodelejohn05@gmail.com</w:t>
                              </w:r>
                            </w:hyperlink>
                          </w:p>
                          <w:p w:rsidR="00374710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74710" w:rsidRPr="009C4130" w:rsidRDefault="002E0A40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Portfolio</w:t>
                            </w:r>
                            <w:r w:rsidR="00374710" w:rsidRPr="009C4130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374710" w:rsidRPr="009C4130" w:rsidRDefault="002E0A40" w:rsidP="0037471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Pr="002E0A40">
                                <w:rPr>
                                  <w:rStyle w:val="Hyperlink"/>
                                  <w:rFonts w:ascii="Open Sans Light" w:hAnsi="Open Sans Light" w:cs="Open Sans Light"/>
                                  <w:sz w:val="22"/>
                                  <w:szCs w:val="24"/>
                                  <w:lang w:val="en-US"/>
                                </w:rPr>
                                <w:t>https://official-john.github.io/</w:t>
                              </w:r>
                            </w:hyperlink>
                          </w:p>
                          <w:p w:rsidR="00374710" w:rsidRPr="009C4130" w:rsidRDefault="00374710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EF0904" w:rsidRPr="00D11747" w:rsidRDefault="00EF0904" w:rsidP="00EF0904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French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English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A1</w:t>
                            </w:r>
                          </w:p>
                          <w:p w:rsidR="00EF0904" w:rsidRPr="009C4130" w:rsidRDefault="00EF0904" w:rsidP="00EF0904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Yoruba</w:t>
                            </w:r>
                            <w:r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6E24" id="_x0000_s1029" type="#_x0000_t202" style="position:absolute;margin-left:-6.75pt;margin-top:312.75pt;width:178.5pt;height:443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" filled="f" stroked="f">
                <v:textbox>
                  <w:txbxContent>
                    <w:p w:rsidR="00EF0904" w:rsidRPr="00D11747" w:rsidRDefault="00EF0904" w:rsidP="00EF090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</w:p>
                    <w:p w:rsidR="00EF0904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 w:rsidRPr="00D22F31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Nigerian Air Force Base, </w:t>
                      </w:r>
                      <w:proofErr w:type="spellStart"/>
                      <w:r w:rsidRPr="00D22F31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Kawo</w:t>
                      </w:r>
                      <w:proofErr w:type="spellEnd"/>
                      <w:r w:rsidRPr="00D22F31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Kaduna, </w:t>
                      </w:r>
                      <w:r w:rsidRPr="00D22F31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Kaduna State, Nigeria.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EF0904" w:rsidRPr="009C4130" w:rsidRDefault="002E0A4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hyperlink r:id="rId12" w:history="1">
                        <w:r w:rsidR="00EF0904" w:rsidRPr="002E0A40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4"/>
                            <w:lang w:val="en-US"/>
                          </w:rPr>
                          <w:t>+234 808 014 4546</w:t>
                        </w:r>
                      </w:hyperlink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EF0904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hyperlink r:id="rId13" w:history="1">
                        <w:r w:rsidRPr="0056076B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4"/>
                            <w:lang w:val="en-US"/>
                          </w:rPr>
                          <w:t>ayodelejohn05@gmail.com</w:t>
                        </w:r>
                      </w:hyperlink>
                    </w:p>
                    <w:p w:rsidR="00374710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374710" w:rsidRPr="009C4130" w:rsidRDefault="002E0A40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Portfolio</w:t>
                      </w:r>
                      <w:r w:rsidR="00374710" w:rsidRPr="009C4130">
                        <w:rPr>
                          <w:rFonts w:ascii="Open Sans Light" w:hAnsi="Open Sans Light" w:cs="Open Sans Light"/>
                          <w:b/>
                          <w:bCs/>
                          <w:sz w:val="22"/>
                          <w:szCs w:val="24"/>
                          <w:lang w:val="en-US"/>
                        </w:rPr>
                        <w:t>:</w:t>
                      </w:r>
                    </w:p>
                    <w:p w:rsidR="00374710" w:rsidRPr="009C4130" w:rsidRDefault="002E0A40" w:rsidP="00374710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hyperlink r:id="rId14" w:history="1">
                        <w:r w:rsidRPr="002E0A40">
                          <w:rPr>
                            <w:rStyle w:val="Hyperlink"/>
                            <w:rFonts w:ascii="Open Sans Light" w:hAnsi="Open Sans Light" w:cs="Open Sans Light"/>
                            <w:sz w:val="22"/>
                            <w:szCs w:val="24"/>
                            <w:lang w:val="en-US"/>
                          </w:rPr>
                          <w:t>https://official-john.github.io/</w:t>
                        </w:r>
                      </w:hyperlink>
                    </w:p>
                    <w:p w:rsidR="00374710" w:rsidRPr="009C4130" w:rsidRDefault="00374710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EF0904" w:rsidRPr="00D11747" w:rsidRDefault="00EF0904" w:rsidP="00EF0904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French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English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A1</w:t>
                      </w:r>
                    </w:p>
                    <w:p w:rsidR="00EF0904" w:rsidRPr="009C4130" w:rsidRDefault="00EF0904" w:rsidP="00EF0904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Yoruba</w:t>
                      </w:r>
                      <w:r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384D50" wp14:editId="2DFB04BA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0904" w:rsidRDefault="00EF0904" w:rsidP="00EF09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4D50" id="_x0000_s1030" type="#_x0000_t202" style="position:absolute;margin-left:-7.55pt;margin-top:91.5pt;width:171.75pt;height:21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KNi&#10;TC8RAgAAAAQ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:rsidR="00EF0904" w:rsidRDefault="00EF0904" w:rsidP="00EF0904"/>
                  </w:txbxContent>
                </v:textbox>
                <w10:wrap type="square"/>
              </v:shape>
            </w:pict>
          </mc:Fallback>
        </mc:AlternateContent>
      </w:r>
    </w:p>
    <w:p w:rsidR="00EF0904" w:rsidRDefault="00EF0904">
      <w:r>
        <w:br w:type="page"/>
      </w:r>
    </w:p>
    <w:p w:rsidR="00391628" w:rsidRDefault="00391628" w:rsidP="00DB2C58"/>
    <w:p w:rsidR="00391628" w:rsidRPr="00321CD7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  <w:lang w:val="en-US"/>
        </w:rPr>
        <w:t>Development of power supply systems of different voltage.</w:t>
      </w:r>
    </w:p>
    <w:p w:rsidR="00391628" w:rsidRPr="00321CD7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 w:rsidRPr="00362436">
        <w:rPr>
          <w:rFonts w:ascii="Open Sans Light" w:hAnsi="Open Sans Light" w:cs="Open Sans Light"/>
          <w:b/>
          <w:szCs w:val="24"/>
          <w:lang w:val="en-US"/>
        </w:rPr>
        <w:t>Analysis</w:t>
      </w:r>
      <w:r>
        <w:rPr>
          <w:rFonts w:ascii="Open Sans Light" w:hAnsi="Open Sans Light" w:cs="Open Sans Light"/>
          <w:szCs w:val="24"/>
          <w:lang w:val="en-US"/>
        </w:rPr>
        <w:t xml:space="preserve"> of complex circuits and troubleshooting </w:t>
      </w:r>
    </w:p>
    <w:p w:rsidR="00391628" w:rsidRPr="00321CD7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  <w:lang w:val="en-US"/>
        </w:rPr>
        <w:t>Created a basic project in electronics like the solar charge controller, LED chaser, Police siren.</w:t>
      </w:r>
    </w:p>
    <w:p w:rsidR="00391628" w:rsidRPr="00544C9C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  <w:lang w:val="en-US"/>
        </w:rPr>
        <w:t xml:space="preserve">Good knowledge in designing home </w:t>
      </w:r>
      <w:r w:rsidRPr="00544C9C">
        <w:rPr>
          <w:rFonts w:ascii="Open Sans Light" w:hAnsi="Open Sans Light" w:cs="Open Sans Light"/>
          <w:b/>
          <w:szCs w:val="24"/>
          <w:lang w:val="en-US"/>
        </w:rPr>
        <w:t>Power Inverter</w:t>
      </w:r>
      <w:r>
        <w:rPr>
          <w:rFonts w:ascii="Open Sans Light" w:hAnsi="Open Sans Light" w:cs="Open Sans Light"/>
          <w:b/>
          <w:szCs w:val="24"/>
          <w:lang w:val="en-US"/>
        </w:rPr>
        <w:t xml:space="preserve"> </w:t>
      </w:r>
      <w:r>
        <w:rPr>
          <w:rFonts w:ascii="Open Sans Light" w:hAnsi="Open Sans Light" w:cs="Open Sans Light"/>
          <w:szCs w:val="24"/>
          <w:lang w:val="en-US"/>
        </w:rPr>
        <w:t>system (pure sine wave).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Knowledge in </w:t>
      </w:r>
      <w:r w:rsidRPr="00362436">
        <w:rPr>
          <w:rFonts w:ascii="Open Sans Light" w:hAnsi="Open Sans Light" w:cs="Open Sans Light"/>
          <w:b/>
          <w:szCs w:val="24"/>
        </w:rPr>
        <w:t>transformer windings</w:t>
      </w:r>
      <w:r>
        <w:rPr>
          <w:rFonts w:ascii="Open Sans Light" w:hAnsi="Open Sans Light" w:cs="Open Sans Light"/>
          <w:szCs w:val="24"/>
        </w:rPr>
        <w:t>, no. Of tuns cal., mosfet signal booster, and generation of sine wave from basic electronic circuits.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>Integration of automatic changeover, battery low or full cutoff, surge protector and osillation in Inverter.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Great knowledge in </w:t>
      </w:r>
      <w:r>
        <w:rPr>
          <w:rFonts w:ascii="Open Sans Light" w:hAnsi="Open Sans Light" w:cs="Open Sans Light"/>
          <w:b/>
          <w:szCs w:val="24"/>
        </w:rPr>
        <w:t>Arduino</w:t>
      </w:r>
      <w:r>
        <w:rPr>
          <w:rFonts w:ascii="Open Sans Light" w:hAnsi="Open Sans Light" w:cs="Open Sans Light"/>
          <w:szCs w:val="24"/>
        </w:rPr>
        <w:t>,</w:t>
      </w:r>
      <w:r w:rsidRPr="00362436">
        <w:rPr>
          <w:rFonts w:ascii="Open Sans Light" w:hAnsi="Open Sans Light" w:cs="Open Sans Light"/>
          <w:b/>
          <w:szCs w:val="24"/>
        </w:rPr>
        <w:t xml:space="preserve"> Raspberry pi</w:t>
      </w:r>
      <w:r>
        <w:rPr>
          <w:rFonts w:ascii="Open Sans Light" w:hAnsi="Open Sans Light" w:cs="Open Sans Light"/>
          <w:szCs w:val="24"/>
        </w:rPr>
        <w:t xml:space="preserve">, </w:t>
      </w:r>
      <w:r w:rsidRPr="00362436">
        <w:rPr>
          <w:rFonts w:ascii="Open Sans Light" w:hAnsi="Open Sans Light" w:cs="Open Sans Light"/>
          <w:b/>
          <w:szCs w:val="24"/>
        </w:rPr>
        <w:t>NodeMcu</w:t>
      </w:r>
      <w:r>
        <w:rPr>
          <w:rFonts w:ascii="Open Sans Light" w:hAnsi="Open Sans Light" w:cs="Open Sans Light"/>
          <w:szCs w:val="24"/>
        </w:rPr>
        <w:t xml:space="preserve"> and other </w:t>
      </w:r>
      <w:r w:rsidRPr="00362436">
        <w:rPr>
          <w:rFonts w:ascii="Open Sans Light" w:hAnsi="Open Sans Light" w:cs="Open Sans Light"/>
          <w:b/>
          <w:szCs w:val="24"/>
        </w:rPr>
        <w:t>Microcontollers</w:t>
      </w:r>
      <w:r>
        <w:rPr>
          <w:rFonts w:ascii="Open Sans Light" w:hAnsi="Open Sans Light" w:cs="Open Sans Light"/>
          <w:szCs w:val="24"/>
        </w:rPr>
        <w:t>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Developed automatic solar tracker, student biometrics attendance system, fuel quality tester, </w:t>
      </w:r>
      <w:r w:rsidRPr="00362436">
        <w:rPr>
          <w:rFonts w:ascii="Open Sans Light" w:hAnsi="Open Sans Light" w:cs="Open Sans Light"/>
          <w:b/>
          <w:szCs w:val="24"/>
        </w:rPr>
        <w:t>PIC</w:t>
      </w:r>
      <w:r>
        <w:rPr>
          <w:rFonts w:ascii="Open Sans Light" w:hAnsi="Open Sans Light" w:cs="Open Sans Light"/>
          <w:szCs w:val="24"/>
        </w:rPr>
        <w:t xml:space="preserve"> programmer kit, Robotic cars, Home automations, IoT projects.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Created an </w:t>
      </w:r>
      <w:r w:rsidRPr="00362436">
        <w:rPr>
          <w:rFonts w:ascii="Open Sans Light" w:hAnsi="Open Sans Light" w:cs="Open Sans Light"/>
          <w:b/>
          <w:szCs w:val="24"/>
        </w:rPr>
        <w:t>andriod app</w:t>
      </w:r>
      <w:r>
        <w:rPr>
          <w:rFonts w:ascii="Open Sans Light" w:hAnsi="Open Sans Light" w:cs="Open Sans Light"/>
          <w:szCs w:val="24"/>
        </w:rPr>
        <w:t xml:space="preserve"> in andriod studio to communicate wirelessly to firmwares via bluetooth, Wi-Fi, and Internet.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Developed </w:t>
      </w:r>
      <w:r w:rsidRPr="00362436">
        <w:rPr>
          <w:rFonts w:ascii="Open Sans Light" w:hAnsi="Open Sans Light" w:cs="Open Sans Light"/>
          <w:b/>
          <w:szCs w:val="24"/>
        </w:rPr>
        <w:t>GPS</w:t>
      </w:r>
      <w:r>
        <w:rPr>
          <w:rFonts w:ascii="Open Sans Light" w:hAnsi="Open Sans Light" w:cs="Open Sans Light"/>
          <w:szCs w:val="24"/>
        </w:rPr>
        <w:t xml:space="preserve"> based car traking system with google maps Integration, IoT based anti-bulgrary system, </w:t>
      </w:r>
      <w:r w:rsidRPr="00362436">
        <w:rPr>
          <w:rFonts w:ascii="Open Sans Light" w:hAnsi="Open Sans Light" w:cs="Open Sans Light"/>
          <w:b/>
          <w:szCs w:val="24"/>
        </w:rPr>
        <w:t>IoT</w:t>
      </w:r>
      <w:r>
        <w:rPr>
          <w:rFonts w:ascii="Open Sans Light" w:hAnsi="Open Sans Light" w:cs="Open Sans Light"/>
          <w:szCs w:val="24"/>
        </w:rPr>
        <w:t xml:space="preserve"> based weather station, </w:t>
      </w:r>
      <w:r w:rsidRPr="00362436">
        <w:rPr>
          <w:rFonts w:ascii="Open Sans Light" w:hAnsi="Open Sans Light" w:cs="Open Sans Light"/>
          <w:b/>
          <w:szCs w:val="24"/>
        </w:rPr>
        <w:t>RFID</w:t>
      </w:r>
      <w:r>
        <w:rPr>
          <w:rFonts w:ascii="Open Sans Light" w:hAnsi="Open Sans Light" w:cs="Open Sans Light"/>
          <w:szCs w:val="24"/>
        </w:rPr>
        <w:t xml:space="preserve"> based security access system.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Worked with an engineer at </w:t>
      </w:r>
      <w:r w:rsidRPr="00515F6A">
        <w:rPr>
          <w:rFonts w:ascii="Open Sans Light" w:hAnsi="Open Sans Light" w:cs="Open Sans Light"/>
          <w:b/>
          <w:szCs w:val="24"/>
        </w:rPr>
        <w:t>Upwork</w:t>
      </w:r>
      <w:r>
        <w:rPr>
          <w:rFonts w:ascii="Open Sans Light" w:hAnsi="Open Sans Light" w:cs="Open Sans Light"/>
          <w:b/>
          <w:szCs w:val="24"/>
        </w:rPr>
        <w:t xml:space="preserve"> Inc.</w:t>
      </w:r>
      <w:r>
        <w:rPr>
          <w:rFonts w:ascii="Open Sans Light" w:hAnsi="Open Sans Light" w:cs="Open Sans Light"/>
          <w:szCs w:val="24"/>
        </w:rPr>
        <w:t xml:space="preserve"> to generate power using a </w:t>
      </w:r>
      <w:r w:rsidRPr="00362436">
        <w:rPr>
          <w:rFonts w:ascii="Open Sans Light" w:hAnsi="Open Sans Light" w:cs="Open Sans Light"/>
          <w:b/>
          <w:szCs w:val="24"/>
        </w:rPr>
        <w:t>seebeck effect</w:t>
      </w:r>
      <w:r>
        <w:rPr>
          <w:rFonts w:ascii="Open Sans Light" w:hAnsi="Open Sans Light" w:cs="Open Sans Light"/>
          <w:szCs w:val="24"/>
        </w:rPr>
        <w:t xml:space="preserve"> of temperature difference.</w:t>
      </w:r>
    </w:p>
    <w:p w:rsidR="00391628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szCs w:val="24"/>
        </w:rPr>
      </w:pPr>
      <w:r>
        <w:rPr>
          <w:rFonts w:ascii="Open Sans Light" w:hAnsi="Open Sans Light" w:cs="Open Sans Light"/>
          <w:szCs w:val="24"/>
        </w:rPr>
        <w:t xml:space="preserve">Execution of </w:t>
      </w:r>
      <w:r w:rsidRPr="00362436">
        <w:rPr>
          <w:rFonts w:ascii="Open Sans Light" w:hAnsi="Open Sans Light" w:cs="Open Sans Light"/>
          <w:b/>
          <w:szCs w:val="24"/>
        </w:rPr>
        <w:t>Final year projects</w:t>
      </w:r>
      <w:r>
        <w:rPr>
          <w:rFonts w:ascii="Open Sans Light" w:hAnsi="Open Sans Light" w:cs="Open Sans Light"/>
          <w:szCs w:val="24"/>
        </w:rPr>
        <w:t xml:space="preserve"> of some student of the tertiary institution.</w:t>
      </w:r>
    </w:p>
    <w:p w:rsidR="00391628" w:rsidRPr="00374710" w:rsidRDefault="00391628" w:rsidP="00391628">
      <w:pPr>
        <w:pStyle w:val="ListParagraph"/>
        <w:jc w:val="both"/>
        <w:rPr>
          <w:rFonts w:ascii="Open Sans Light" w:hAnsi="Open Sans Light" w:cs="Open Sans Light"/>
          <w:b/>
          <w:szCs w:val="24"/>
        </w:rPr>
      </w:pPr>
    </w:p>
    <w:p w:rsidR="00391628" w:rsidRPr="0037582B" w:rsidRDefault="00391628" w:rsidP="00391628">
      <w:pPr>
        <w:pStyle w:val="ListParagraph"/>
        <w:jc w:val="both"/>
        <w:rPr>
          <w:rFonts w:ascii="Open Sans Light" w:hAnsi="Open Sans Light" w:cs="Open Sans Light"/>
          <w:b/>
          <w:szCs w:val="24"/>
          <w:u w:val="single"/>
        </w:rPr>
      </w:pPr>
      <w:r>
        <w:rPr>
          <w:rFonts w:ascii="Open Sans Light" w:hAnsi="Open Sans Light" w:cs="Open Sans Light"/>
          <w:b/>
          <w:szCs w:val="24"/>
          <w:u w:val="single"/>
        </w:rPr>
        <w:t>DevOps</w:t>
      </w:r>
    </w:p>
    <w:p w:rsidR="00391628" w:rsidRPr="004E7F67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Cs w:val="24"/>
        </w:rPr>
      </w:pPr>
      <w:r>
        <w:rPr>
          <w:rFonts w:ascii="Open Sans Light" w:hAnsi="Open Sans Light" w:cs="Open Sans Light"/>
          <w:szCs w:val="24"/>
        </w:rPr>
        <w:t xml:space="preserve">Creation of  a webserver on </w:t>
      </w:r>
      <w:r w:rsidRPr="00362436">
        <w:rPr>
          <w:rFonts w:ascii="Open Sans Light" w:hAnsi="Open Sans Light" w:cs="Open Sans Light"/>
          <w:b/>
          <w:szCs w:val="24"/>
        </w:rPr>
        <w:t>Google cloud platforn</w:t>
      </w:r>
      <w:r>
        <w:rPr>
          <w:rFonts w:ascii="Open Sans Light" w:hAnsi="Open Sans Light" w:cs="Open Sans Light"/>
          <w:szCs w:val="24"/>
        </w:rPr>
        <w:t xml:space="preserve">, </w:t>
      </w:r>
      <w:r w:rsidRPr="00362436">
        <w:rPr>
          <w:rFonts w:ascii="Open Sans Light" w:hAnsi="Open Sans Light" w:cs="Open Sans Light"/>
          <w:b/>
          <w:szCs w:val="24"/>
        </w:rPr>
        <w:t>AWS</w:t>
      </w:r>
      <w:r>
        <w:rPr>
          <w:rFonts w:ascii="Open Sans Light" w:hAnsi="Open Sans Light" w:cs="Open Sans Light"/>
          <w:szCs w:val="24"/>
        </w:rPr>
        <w:t xml:space="preserve"> virtual machine using python(linux).</w:t>
      </w:r>
    </w:p>
    <w:p w:rsidR="00391628" w:rsidRPr="004E7F67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Cs w:val="24"/>
        </w:rPr>
      </w:pPr>
      <w:r>
        <w:rPr>
          <w:rFonts w:ascii="Open Sans Light" w:hAnsi="Open Sans Light" w:cs="Open Sans Light"/>
          <w:szCs w:val="24"/>
        </w:rPr>
        <w:t xml:space="preserve">Knowledge in creating servers with </w:t>
      </w:r>
      <w:r w:rsidRPr="00362436">
        <w:rPr>
          <w:rFonts w:ascii="Open Sans Light" w:hAnsi="Open Sans Light" w:cs="Open Sans Light"/>
          <w:b/>
          <w:szCs w:val="24"/>
        </w:rPr>
        <w:t>Docker</w:t>
      </w:r>
      <w:r>
        <w:rPr>
          <w:rFonts w:ascii="Open Sans Light" w:hAnsi="Open Sans Light" w:cs="Open Sans Light"/>
          <w:szCs w:val="24"/>
        </w:rPr>
        <w:t xml:space="preserve"> to deploy and manage web applications.</w:t>
      </w:r>
    </w:p>
    <w:p w:rsidR="00391628" w:rsidRPr="0037582B" w:rsidRDefault="00391628" w:rsidP="00391628">
      <w:pPr>
        <w:pStyle w:val="ListParagraph"/>
        <w:numPr>
          <w:ilvl w:val="0"/>
          <w:numId w:val="3"/>
        </w:numPr>
        <w:jc w:val="both"/>
        <w:rPr>
          <w:rFonts w:ascii="Open Sans Light" w:hAnsi="Open Sans Light" w:cs="Open Sans Light"/>
          <w:b/>
          <w:szCs w:val="24"/>
        </w:rPr>
      </w:pPr>
      <w:r>
        <w:rPr>
          <w:rFonts w:ascii="Open Sans Light" w:hAnsi="Open Sans Light" w:cs="Open Sans Light"/>
          <w:szCs w:val="24"/>
        </w:rPr>
        <w:t xml:space="preserve">Created, mannage and maintain a </w:t>
      </w:r>
      <w:r w:rsidRPr="00362436">
        <w:rPr>
          <w:rFonts w:ascii="Open Sans Light" w:hAnsi="Open Sans Light" w:cs="Open Sans Light"/>
          <w:b/>
          <w:szCs w:val="24"/>
        </w:rPr>
        <w:t>Trip planner bot</w:t>
      </w:r>
      <w:r>
        <w:rPr>
          <w:rFonts w:ascii="Open Sans Light" w:hAnsi="Open Sans Light" w:cs="Open Sans Light"/>
          <w:szCs w:val="24"/>
        </w:rPr>
        <w:t xml:space="preserve"> for Travsify Groups. </w:t>
      </w:r>
    </w:p>
    <w:p w:rsidR="00391628" w:rsidRPr="00007315" w:rsidRDefault="00391628" w:rsidP="00391628">
      <w:pPr>
        <w:pStyle w:val="ListParagraph"/>
        <w:jc w:val="both"/>
        <w:rPr>
          <w:rFonts w:ascii="Open Sans Light" w:hAnsi="Open Sans Light" w:cs="Open Sans Light"/>
          <w:szCs w:val="24"/>
        </w:rPr>
      </w:pPr>
    </w:p>
    <w:p w:rsidR="00391628" w:rsidRPr="005A2B91" w:rsidRDefault="00391628" w:rsidP="00391628">
      <w:pPr>
        <w:pStyle w:val="Styl1"/>
        <w:rPr>
          <w:lang w:val="en-US"/>
        </w:rPr>
      </w:pPr>
      <w:r>
        <w:rPr>
          <w:lang w:val="en-US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930"/>
      </w:tblGrid>
      <w:tr w:rsidR="00391628" w:rsidTr="00725A04">
        <w:trPr>
          <w:trHeight w:val="991"/>
        </w:trPr>
        <w:tc>
          <w:tcPr>
            <w:tcW w:w="3510" w:type="dxa"/>
          </w:tcPr>
          <w:p w:rsidR="00391628" w:rsidRPr="009C4130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2"/>
                <w:szCs w:val="24"/>
                <w:lang w:val="en-US"/>
              </w:rPr>
            </w:pPr>
            <w:r w:rsidRPr="00067B1A">
              <w:rPr>
                <w:rFonts w:ascii="Open Sans Light" w:hAnsi="Open Sans Light" w:cs="Open Sans Light"/>
                <w:b/>
                <w:sz w:val="22"/>
                <w:szCs w:val="24"/>
                <w:lang w:val="en-US"/>
              </w:rPr>
              <w:t>Operating Systems</w:t>
            </w:r>
            <w:r>
              <w:rPr>
                <w:rFonts w:ascii="Open Sans Light" w:hAnsi="Open Sans Light" w:cs="Open Sans Light"/>
                <w:sz w:val="22"/>
                <w:szCs w:val="24"/>
                <w:lang w:val="en-US"/>
              </w:rPr>
              <w:t>:</w:t>
            </w:r>
          </w:p>
          <w:p w:rsidR="00391628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2"/>
                <w:szCs w:val="24"/>
                <w:lang w:val="en-US"/>
              </w:rPr>
            </w:pPr>
            <w:r w:rsidRPr="00067B1A">
              <w:rPr>
                <w:rFonts w:ascii="Open Sans Light" w:hAnsi="Open Sans Light" w:cs="Open Sans Light"/>
                <w:b/>
                <w:sz w:val="22"/>
                <w:szCs w:val="24"/>
                <w:lang w:val="en-US"/>
              </w:rPr>
              <w:t>Programming Languages</w:t>
            </w:r>
            <w:r>
              <w:rPr>
                <w:rFonts w:ascii="Open Sans Light" w:hAnsi="Open Sans Light" w:cs="Open Sans Light"/>
                <w:sz w:val="22"/>
                <w:szCs w:val="24"/>
                <w:lang w:val="en-US"/>
              </w:rPr>
              <w:t>:</w:t>
            </w:r>
          </w:p>
          <w:p w:rsidR="00391628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2"/>
                <w:szCs w:val="24"/>
                <w:lang w:val="en-US"/>
              </w:rPr>
            </w:pPr>
            <w:r w:rsidRPr="00067B1A">
              <w:rPr>
                <w:rFonts w:ascii="Open Sans Light" w:hAnsi="Open Sans Light" w:cs="Open Sans Light"/>
                <w:b/>
                <w:sz w:val="22"/>
                <w:szCs w:val="24"/>
                <w:lang w:val="en-US"/>
              </w:rPr>
              <w:t>Software/Tools</w:t>
            </w:r>
            <w:r>
              <w:rPr>
                <w:rFonts w:ascii="Open Sans Light" w:hAnsi="Open Sans Light" w:cs="Open Sans Light"/>
                <w:sz w:val="22"/>
                <w:szCs w:val="24"/>
                <w:lang w:val="en-US"/>
              </w:rPr>
              <w:t>:</w:t>
            </w:r>
          </w:p>
          <w:p w:rsidR="00391628" w:rsidRPr="009C4130" w:rsidRDefault="00391628" w:rsidP="00725A04">
            <w:pPr>
              <w:pStyle w:val="ListParagraph"/>
              <w:spacing w:line="240" w:lineRule="auto"/>
              <w:rPr>
                <w:rFonts w:ascii="Open Sans Light" w:hAnsi="Open Sans Light" w:cs="Open Sans Light"/>
                <w:sz w:val="22"/>
                <w:szCs w:val="24"/>
                <w:lang w:val="en-US"/>
              </w:rPr>
            </w:pPr>
          </w:p>
          <w:p w:rsidR="00391628" w:rsidRPr="009C4130" w:rsidRDefault="00391628" w:rsidP="0039162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Open Sans Light" w:hAnsi="Open Sans Light" w:cs="Open Sans Light"/>
                <w:sz w:val="22"/>
                <w:szCs w:val="24"/>
                <w:lang w:val="en-US"/>
              </w:rPr>
            </w:pPr>
            <w:bookmarkStart w:id="0" w:name="_GoBack"/>
            <w:r w:rsidRPr="00067B1A">
              <w:rPr>
                <w:rFonts w:ascii="Open Sans Light" w:hAnsi="Open Sans Light" w:cs="Open Sans Light"/>
                <w:b/>
                <w:sz w:val="22"/>
                <w:szCs w:val="24"/>
                <w:lang w:val="en-US"/>
              </w:rPr>
              <w:t>Skills</w:t>
            </w:r>
            <w:bookmarkEnd w:id="0"/>
            <w:r>
              <w:rPr>
                <w:rFonts w:ascii="Open Sans Light" w:hAnsi="Open Sans Light" w:cs="Open Sans Light"/>
                <w:sz w:val="22"/>
                <w:szCs w:val="24"/>
                <w:lang w:val="en-US"/>
              </w:rPr>
              <w:t>:</w:t>
            </w:r>
          </w:p>
        </w:tc>
        <w:tc>
          <w:tcPr>
            <w:tcW w:w="6930" w:type="dxa"/>
          </w:tcPr>
          <w:p w:rsidR="00391628" w:rsidRDefault="00391628" w:rsidP="00725A04">
            <w:pPr>
              <w:rPr>
                <w:rFonts w:ascii="Open Sans Light" w:hAnsi="Open Sans Light" w:cs="Open Sans Light"/>
                <w:sz w:val="22"/>
                <w:szCs w:val="24"/>
              </w:rPr>
            </w:pPr>
            <w:r>
              <w:rPr>
                <w:rFonts w:ascii="Open Sans Light" w:hAnsi="Open Sans Light" w:cs="Open Sans Light"/>
                <w:sz w:val="22"/>
                <w:szCs w:val="24"/>
              </w:rPr>
              <w:t>Windows, Linux.</w:t>
            </w:r>
          </w:p>
          <w:p w:rsidR="00391628" w:rsidRDefault="00391628" w:rsidP="00725A04">
            <w:pPr>
              <w:rPr>
                <w:rFonts w:ascii="Open Sans Light" w:hAnsi="Open Sans Light" w:cs="Open Sans Light"/>
                <w:sz w:val="22"/>
                <w:szCs w:val="24"/>
              </w:rPr>
            </w:pPr>
            <w:r>
              <w:rPr>
                <w:rFonts w:ascii="Open Sans Light" w:hAnsi="Open Sans Light" w:cs="Open Sans Light"/>
                <w:sz w:val="22"/>
                <w:szCs w:val="24"/>
              </w:rPr>
              <w:t>JAVA, Arduino, PHP, MYSQL,Javascript, Python, HTML, CSS, C++, C#.</w:t>
            </w:r>
          </w:p>
          <w:p w:rsidR="00391628" w:rsidRDefault="00391628" w:rsidP="00725A04">
            <w:pPr>
              <w:rPr>
                <w:rFonts w:ascii="Open Sans Light" w:hAnsi="Open Sans Light" w:cs="Open Sans Light"/>
                <w:sz w:val="22"/>
                <w:szCs w:val="24"/>
              </w:rPr>
            </w:pPr>
            <w:r>
              <w:rPr>
                <w:rFonts w:ascii="Open Sans Light" w:hAnsi="Open Sans Light" w:cs="Open Sans Light"/>
                <w:sz w:val="22"/>
                <w:szCs w:val="24"/>
              </w:rPr>
              <w:t>Arduino, Postman, Intellij Idea, VS Code, Processing(JAVA), Android Studio, Notepad ++.</w:t>
            </w:r>
          </w:p>
          <w:p w:rsidR="00391628" w:rsidRPr="00086FB2" w:rsidRDefault="00391628" w:rsidP="00725A04">
            <w:pPr>
              <w:rPr>
                <w:rFonts w:ascii="Open Sans Light" w:hAnsi="Open Sans Light" w:cs="Open Sans Light"/>
                <w:sz w:val="22"/>
                <w:szCs w:val="24"/>
              </w:rPr>
            </w:pPr>
            <w:r>
              <w:rPr>
                <w:rFonts w:ascii="Open Sans Light" w:hAnsi="Open Sans Light" w:cs="Open Sans Light"/>
                <w:sz w:val="22"/>
                <w:szCs w:val="24"/>
              </w:rPr>
              <w:t>Programming, Hardcoding, Designing, Modelling, Soldering, Testing, Monitoring.</w:t>
            </w:r>
          </w:p>
        </w:tc>
      </w:tr>
    </w:tbl>
    <w:p w:rsidR="00391628" w:rsidRPr="00D11747" w:rsidRDefault="00391628" w:rsidP="00391628">
      <w:pPr>
        <w:pStyle w:val="Styl1"/>
        <w:spacing w:before="240"/>
        <w:rPr>
          <w:lang w:val="en-US"/>
        </w:rPr>
      </w:pPr>
      <w:r>
        <w:rPr>
          <w:lang w:val="en-US"/>
        </w:rPr>
        <w:t xml:space="preserve">Professional Work </w:t>
      </w:r>
      <w:r w:rsidRPr="00D11747">
        <w:rPr>
          <w:lang w:val="en-US"/>
        </w:rPr>
        <w:t>Experience</w:t>
      </w:r>
    </w:p>
    <w:p w:rsidR="00391628" w:rsidRPr="009C4130" w:rsidRDefault="00391628" w:rsidP="00391628">
      <w:pPr>
        <w:pStyle w:val="NoSpacing"/>
        <w:rPr>
          <w:rFonts w:ascii="Open Sans Light" w:hAnsi="Open Sans Light" w:cs="Open Sans Light"/>
          <w:sz w:val="22"/>
          <w:szCs w:val="22"/>
          <w:lang w:val="en-US"/>
        </w:rPr>
      </w:pPr>
      <w:r>
        <w:rPr>
          <w:rFonts w:ascii="Open Sans Light" w:hAnsi="Open Sans Light" w:cs="Open Sans Light"/>
          <w:b/>
          <w:sz w:val="22"/>
          <w:szCs w:val="22"/>
          <w:lang w:val="en-US"/>
        </w:rPr>
        <w:t>Hardware Engineer</w:t>
      </w:r>
      <w:r>
        <w:rPr>
          <w:rFonts w:ascii="Open Sans Light" w:hAnsi="Open Sans Light" w:cs="Open Sans Light"/>
          <w:sz w:val="22"/>
          <w:szCs w:val="22"/>
          <w:lang w:val="en-US"/>
        </w:rPr>
        <w:t xml:space="preserve"> - 09/2016 to 05/2019</w:t>
      </w:r>
    </w:p>
    <w:p w:rsidR="00391628" w:rsidRPr="009C4130" w:rsidRDefault="00391628" w:rsidP="00391628">
      <w:pPr>
        <w:pStyle w:val="NoSpacing"/>
        <w:rPr>
          <w:rFonts w:ascii="Open Sans Light" w:hAnsi="Open Sans Light" w:cs="Open Sans Light"/>
          <w:sz w:val="22"/>
          <w:szCs w:val="22"/>
          <w:lang w:val="en-US"/>
        </w:rPr>
      </w:pPr>
      <w:proofErr w:type="spellStart"/>
      <w:r>
        <w:rPr>
          <w:rFonts w:ascii="Open Sans Light" w:hAnsi="Open Sans Light" w:cs="Open Sans Light"/>
          <w:b/>
          <w:sz w:val="22"/>
          <w:szCs w:val="22"/>
          <w:lang w:val="en-US"/>
        </w:rPr>
        <w:t>Jasayo</w:t>
      </w:r>
      <w:proofErr w:type="spellEnd"/>
      <w:r>
        <w:rPr>
          <w:rFonts w:ascii="Open Sans Light" w:hAnsi="Open Sans Light" w:cs="Open Sans Light"/>
          <w:b/>
          <w:sz w:val="22"/>
          <w:szCs w:val="22"/>
          <w:lang w:val="en-US"/>
        </w:rPr>
        <w:t xml:space="preserve"> Engineering Ventures</w:t>
      </w:r>
      <w:r>
        <w:rPr>
          <w:rFonts w:ascii="Open Sans Light" w:hAnsi="Open Sans Light" w:cs="Open Sans Light"/>
          <w:sz w:val="22"/>
          <w:szCs w:val="22"/>
          <w:lang w:val="en-US"/>
        </w:rPr>
        <w:t>, Lagos</w:t>
      </w:r>
    </w:p>
    <w:p w:rsidR="00391628" w:rsidRDefault="00391628" w:rsidP="00391628">
      <w:pPr>
        <w:pStyle w:val="NoSpacing"/>
        <w:numPr>
          <w:ilvl w:val="0"/>
          <w:numId w:val="1"/>
        </w:numPr>
        <w:rPr>
          <w:rFonts w:ascii="Open Sans Light" w:hAnsi="Open Sans Light" w:cs="Open Sans Light"/>
          <w:sz w:val="22"/>
          <w:szCs w:val="22"/>
          <w:lang w:val="en-US"/>
        </w:rPr>
      </w:pPr>
      <w:r w:rsidRPr="00144FAC">
        <w:rPr>
          <w:rFonts w:ascii="Open Sans Light" w:hAnsi="Open Sans Light" w:cs="Open Sans Light"/>
          <w:sz w:val="22"/>
          <w:szCs w:val="22"/>
          <w:lang w:val="en-US"/>
        </w:rPr>
        <w:t xml:space="preserve">Arduino and Raspberry Pi developer @ </w:t>
      </w:r>
      <w:proofErr w:type="spellStart"/>
      <w:r w:rsidRPr="00144FAC">
        <w:rPr>
          <w:rFonts w:ascii="Open Sans Light" w:hAnsi="Open Sans Light" w:cs="Open Sans Light"/>
          <w:sz w:val="22"/>
          <w:szCs w:val="22"/>
          <w:lang w:val="en-US"/>
        </w:rPr>
        <w:t>Jasayo</w:t>
      </w:r>
      <w:proofErr w:type="spellEnd"/>
      <w:r w:rsidRPr="00144FAC">
        <w:rPr>
          <w:rFonts w:ascii="Open Sans Light" w:hAnsi="Open Sans Light" w:cs="Open Sans Light"/>
          <w:sz w:val="22"/>
          <w:szCs w:val="22"/>
          <w:lang w:val="en-US"/>
        </w:rPr>
        <w:t xml:space="preserve"> Engineering Ventures. Expert in all kind of electroni</w:t>
      </w:r>
      <w:r>
        <w:rPr>
          <w:rFonts w:ascii="Open Sans Light" w:hAnsi="Open Sans Light" w:cs="Open Sans Light"/>
          <w:sz w:val="22"/>
          <w:szCs w:val="22"/>
          <w:lang w:val="en-US"/>
        </w:rPr>
        <w:t xml:space="preserve">cs, robotics, smart devices, </w:t>
      </w:r>
      <w:proofErr w:type="spellStart"/>
      <w:r>
        <w:rPr>
          <w:rFonts w:ascii="Open Sans Light" w:hAnsi="Open Sans Light" w:cs="Open Sans Light"/>
          <w:sz w:val="22"/>
          <w:szCs w:val="22"/>
          <w:lang w:val="en-US"/>
        </w:rPr>
        <w:t>IoT</w:t>
      </w:r>
      <w:proofErr w:type="spellEnd"/>
      <w:r w:rsidRPr="00144FAC">
        <w:rPr>
          <w:rFonts w:ascii="Open Sans Light" w:hAnsi="Open Sans Light" w:cs="Open Sans Light"/>
          <w:sz w:val="22"/>
          <w:szCs w:val="22"/>
          <w:lang w:val="en-US"/>
        </w:rPr>
        <w:t xml:space="preserve"> devices etc</w:t>
      </w:r>
      <w:r w:rsidRPr="009C4130">
        <w:rPr>
          <w:rFonts w:ascii="Open Sans Light" w:hAnsi="Open Sans Light" w:cs="Open Sans Light"/>
          <w:sz w:val="22"/>
          <w:szCs w:val="22"/>
          <w:lang w:val="en-US"/>
        </w:rPr>
        <w:t>.</w:t>
      </w:r>
    </w:p>
    <w:p w:rsidR="00391628" w:rsidRPr="00144FAC" w:rsidRDefault="00391628" w:rsidP="00391628">
      <w:pPr>
        <w:pStyle w:val="NoSpacing"/>
        <w:ind w:left="360"/>
        <w:rPr>
          <w:rFonts w:ascii="Open Sans Light" w:hAnsi="Open Sans Light" w:cs="Open Sans Light"/>
          <w:sz w:val="22"/>
          <w:szCs w:val="22"/>
          <w:lang w:val="en-US"/>
        </w:rPr>
      </w:pPr>
    </w:p>
    <w:p w:rsidR="00391628" w:rsidRPr="009C4130" w:rsidRDefault="00391628" w:rsidP="00391628">
      <w:pPr>
        <w:pStyle w:val="NoSpacing"/>
        <w:rPr>
          <w:rFonts w:ascii="Open Sans Light" w:hAnsi="Open Sans Light" w:cs="Open Sans Light"/>
          <w:sz w:val="22"/>
          <w:szCs w:val="22"/>
          <w:lang w:val="en-US"/>
        </w:rPr>
      </w:pPr>
      <w:r w:rsidRPr="009C4130">
        <w:rPr>
          <w:rFonts w:ascii="Open Sans Light" w:hAnsi="Open Sans Light" w:cs="Open Sans Light"/>
          <w:b/>
          <w:sz w:val="22"/>
          <w:szCs w:val="22"/>
          <w:lang w:val="en-US"/>
        </w:rPr>
        <w:t>Web Developer</w:t>
      </w:r>
      <w:r>
        <w:rPr>
          <w:rFonts w:ascii="Open Sans Light" w:hAnsi="Open Sans Light" w:cs="Open Sans Light"/>
          <w:b/>
          <w:sz w:val="22"/>
          <w:szCs w:val="22"/>
          <w:lang w:val="en-US"/>
        </w:rPr>
        <w:t xml:space="preserve"> (Remote)</w:t>
      </w:r>
      <w:r>
        <w:rPr>
          <w:rFonts w:ascii="Open Sans Light" w:hAnsi="Open Sans Light" w:cs="Open Sans Light"/>
          <w:sz w:val="22"/>
          <w:szCs w:val="22"/>
          <w:lang w:val="en-US"/>
        </w:rPr>
        <w:t xml:space="preserve"> - 09/2019 till date</w:t>
      </w:r>
    </w:p>
    <w:p w:rsidR="00391628" w:rsidRPr="009C4130" w:rsidRDefault="00391628" w:rsidP="00391628">
      <w:pPr>
        <w:pStyle w:val="NoSpacing"/>
        <w:rPr>
          <w:rFonts w:ascii="Open Sans Light" w:hAnsi="Open Sans Light" w:cs="Open Sans Light"/>
          <w:sz w:val="22"/>
          <w:szCs w:val="22"/>
          <w:lang w:val="en-US"/>
        </w:rPr>
      </w:pPr>
      <w:proofErr w:type="spellStart"/>
      <w:r>
        <w:rPr>
          <w:rFonts w:ascii="Open Sans Light" w:hAnsi="Open Sans Light" w:cs="Open Sans Light"/>
          <w:b/>
          <w:sz w:val="22"/>
          <w:szCs w:val="22"/>
          <w:lang w:val="en-US"/>
        </w:rPr>
        <w:t>Travsify</w:t>
      </w:r>
      <w:proofErr w:type="spellEnd"/>
      <w:r>
        <w:rPr>
          <w:rFonts w:ascii="Open Sans Light" w:hAnsi="Open Sans Light" w:cs="Open Sans Light"/>
          <w:b/>
          <w:sz w:val="22"/>
          <w:szCs w:val="22"/>
          <w:lang w:val="en-US"/>
        </w:rPr>
        <w:t xml:space="preserve"> Global Inc.</w:t>
      </w:r>
      <w:r>
        <w:rPr>
          <w:rFonts w:ascii="Open Sans Light" w:hAnsi="Open Sans Light" w:cs="Open Sans Light"/>
          <w:sz w:val="22"/>
          <w:szCs w:val="22"/>
          <w:lang w:val="en-US"/>
        </w:rPr>
        <w:t>, California</w:t>
      </w:r>
    </w:p>
    <w:p w:rsidR="00391628" w:rsidRPr="009C4130" w:rsidRDefault="00391628" w:rsidP="00391628">
      <w:pPr>
        <w:pStyle w:val="NoSpacing"/>
        <w:numPr>
          <w:ilvl w:val="0"/>
          <w:numId w:val="1"/>
        </w:numPr>
        <w:rPr>
          <w:rFonts w:ascii="Open Sans Light" w:hAnsi="Open Sans Light" w:cs="Open Sans Light"/>
          <w:sz w:val="22"/>
          <w:szCs w:val="22"/>
          <w:lang w:val="en-US"/>
        </w:rPr>
      </w:pPr>
      <w:r>
        <w:rPr>
          <w:rFonts w:ascii="Open Sans Light" w:hAnsi="Open Sans Light" w:cs="Open Sans Light"/>
          <w:sz w:val="22"/>
          <w:szCs w:val="22"/>
          <w:lang w:val="en-US"/>
        </w:rPr>
        <w:t xml:space="preserve">Full-stack developer @ </w:t>
      </w:r>
      <w:proofErr w:type="spellStart"/>
      <w:r>
        <w:rPr>
          <w:rFonts w:ascii="Open Sans Light" w:hAnsi="Open Sans Light" w:cs="Open Sans Light"/>
          <w:sz w:val="22"/>
          <w:szCs w:val="22"/>
          <w:lang w:val="en-US"/>
        </w:rPr>
        <w:t>Travsify</w:t>
      </w:r>
      <w:proofErr w:type="spellEnd"/>
      <w:r>
        <w:rPr>
          <w:rFonts w:ascii="Open Sans Light" w:hAnsi="Open Sans Light" w:cs="Open Sans Light"/>
          <w:sz w:val="22"/>
          <w:szCs w:val="22"/>
          <w:lang w:val="en-US"/>
        </w:rPr>
        <w:t xml:space="preserve"> Global Inc. one of the company with best travel services like Flight booking and resell, Hotel booking and resell, Visas, Tour etc.</w:t>
      </w:r>
    </w:p>
    <w:p w:rsidR="00391628" w:rsidRPr="00D11747" w:rsidRDefault="00391628" w:rsidP="00391628">
      <w:pPr>
        <w:pStyle w:val="Styl1"/>
        <w:rPr>
          <w:lang w:val="en-US"/>
        </w:rPr>
      </w:pPr>
      <w:r w:rsidRPr="00D11747">
        <w:rPr>
          <w:lang w:val="en-US"/>
        </w:rPr>
        <w:t>Education</w:t>
      </w:r>
    </w:p>
    <w:p w:rsidR="00391628" w:rsidRPr="009C4130" w:rsidRDefault="00391628" w:rsidP="00391628">
      <w:pPr>
        <w:pStyle w:val="NoSpacing"/>
        <w:rPr>
          <w:rFonts w:ascii="Open Sans Light" w:hAnsi="Open Sans Light" w:cs="Open Sans Light"/>
          <w:sz w:val="22"/>
          <w:szCs w:val="24"/>
          <w:lang w:val="en-US"/>
        </w:rPr>
      </w:pPr>
      <w:r w:rsidRPr="009C4130">
        <w:rPr>
          <w:rFonts w:ascii="Open Sans Light" w:hAnsi="Open Sans Light" w:cs="Open Sans Light"/>
          <w:sz w:val="22"/>
          <w:szCs w:val="24"/>
          <w:lang w:val="en-US"/>
        </w:rPr>
        <w:t xml:space="preserve">Bachelor of Science: </w:t>
      </w:r>
      <w:r w:rsidRPr="009C4130">
        <w:rPr>
          <w:rFonts w:ascii="Open Sans Light" w:hAnsi="Open Sans Light" w:cs="Open Sans Light"/>
          <w:b/>
          <w:sz w:val="22"/>
          <w:szCs w:val="24"/>
          <w:lang w:val="en-US"/>
        </w:rPr>
        <w:t xml:space="preserve">Computer </w:t>
      </w:r>
      <w:r>
        <w:rPr>
          <w:rFonts w:ascii="Open Sans Light" w:hAnsi="Open Sans Light" w:cs="Open Sans Light"/>
          <w:b/>
          <w:sz w:val="22"/>
          <w:szCs w:val="24"/>
          <w:lang w:val="en-US"/>
        </w:rPr>
        <w:t>Science</w:t>
      </w:r>
      <w:r w:rsidRPr="009C4130">
        <w:rPr>
          <w:rFonts w:ascii="Open Sans Light" w:hAnsi="Open Sans Light" w:cs="Open Sans Light"/>
          <w:b/>
          <w:sz w:val="22"/>
          <w:szCs w:val="24"/>
          <w:lang w:val="en-US"/>
        </w:rPr>
        <w:t xml:space="preserve"> </w:t>
      </w:r>
      <w:r>
        <w:rPr>
          <w:rFonts w:ascii="Open Sans Light" w:hAnsi="Open Sans Light" w:cs="Open Sans Light"/>
          <w:sz w:val="22"/>
          <w:szCs w:val="24"/>
          <w:lang w:val="en-US"/>
        </w:rPr>
        <w:t>–</w:t>
      </w:r>
      <w:r w:rsidRPr="009C4130">
        <w:rPr>
          <w:rFonts w:ascii="Open Sans Light" w:hAnsi="Open Sans Light" w:cs="Open Sans Light"/>
          <w:sz w:val="22"/>
          <w:szCs w:val="24"/>
          <w:lang w:val="en-US"/>
        </w:rPr>
        <w:t xml:space="preserve"> </w:t>
      </w:r>
      <w:r>
        <w:rPr>
          <w:rFonts w:ascii="Open Sans Light" w:hAnsi="Open Sans Light" w:cs="Open Sans Light"/>
          <w:sz w:val="22"/>
          <w:szCs w:val="24"/>
          <w:lang w:val="en-US"/>
        </w:rPr>
        <w:t>currently studying at</w:t>
      </w:r>
    </w:p>
    <w:p w:rsidR="00391628" w:rsidRPr="0080565E" w:rsidRDefault="00391628" w:rsidP="00391628">
      <w:pPr>
        <w:pStyle w:val="NoSpacing"/>
        <w:rPr>
          <w:sz w:val="24"/>
          <w:szCs w:val="24"/>
          <w:lang w:val="en-US"/>
        </w:rPr>
      </w:pPr>
      <w:r>
        <w:rPr>
          <w:rFonts w:ascii="Open Sans Light" w:hAnsi="Open Sans Light" w:cs="Open Sans Light"/>
          <w:b/>
          <w:sz w:val="22"/>
          <w:szCs w:val="24"/>
          <w:lang w:val="en-US"/>
        </w:rPr>
        <w:t>University of the People</w:t>
      </w:r>
      <w:r w:rsidR="00F53C20">
        <w:rPr>
          <w:rFonts w:ascii="Open Sans Light" w:hAnsi="Open Sans Light" w:cs="Open Sans Light"/>
          <w:b/>
          <w:sz w:val="22"/>
          <w:szCs w:val="24"/>
          <w:lang w:val="en-US"/>
        </w:rPr>
        <w:t xml:space="preserve"> (online)</w:t>
      </w:r>
      <w:r w:rsidR="00F01715">
        <w:rPr>
          <w:rFonts w:ascii="Open Sans Light" w:hAnsi="Open Sans Light" w:cs="Open Sans Light"/>
          <w:sz w:val="22"/>
          <w:szCs w:val="24"/>
          <w:lang w:val="en-US"/>
        </w:rPr>
        <w:t>, CA, United states.</w:t>
      </w:r>
    </w:p>
    <w:p w:rsidR="00391628" w:rsidRDefault="00391628"/>
    <w:p w:rsidR="00D92A28" w:rsidRDefault="00544C9C" w:rsidP="00DB2C5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DDD7AB" wp14:editId="76A78FA3">
                <wp:simplePos x="0" y="0"/>
                <wp:positionH relativeFrom="column">
                  <wp:posOffset>-120650</wp:posOffset>
                </wp:positionH>
                <wp:positionV relativeFrom="paragraph">
                  <wp:posOffset>591820</wp:posOffset>
                </wp:positionV>
                <wp:extent cx="45085" cy="466725"/>
                <wp:effectExtent l="57150" t="0" r="69215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130" w:rsidRPr="006D0E52" w:rsidRDefault="009C4130" w:rsidP="009C4130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D7AB" id="_x0000_s1031" type="#_x0000_t202" style="position:absolute;margin-left:-9.5pt;margin-top:46.6pt;width:3.55pt;height:36.7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" filled="f" stroked="f">
                <v:textbox>
                  <w:txbxContent>
                    <w:p w:rsidR="009C4130" w:rsidRPr="006D0E52" w:rsidRDefault="009C4130" w:rsidP="009C4130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43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1905</wp:posOffset>
                </wp:positionV>
                <wp:extent cx="6953250" cy="94202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315" w:rsidRDefault="00F13315" w:rsidP="00F1331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F13315" w:rsidRPr="009C4130" w:rsidRDefault="002D3B55" w:rsidP="00F13315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Intellectual Skills</w:t>
                            </w:r>
                            <w:r w:rsidR="00F13315"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Electronics,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IoTs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, Automations</w:t>
                            </w:r>
                            <w:r w:rsidR="00F13315" w:rsidRPr="009C4130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1331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–</w:t>
                            </w:r>
                            <w:r w:rsidR="00F13315" w:rsidRPr="009C413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53C20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2013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 - 201</w:t>
                            </w:r>
                            <w:r w:rsidR="001E148B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:rsidR="00F13315" w:rsidRPr="00F13315" w:rsidRDefault="00BC624F" w:rsidP="00F1331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Multisonic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Academy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, Ibadan</w:t>
                            </w:r>
                            <w:r w:rsidR="00F1331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Nigeria</w:t>
                            </w:r>
                            <w:r w:rsidR="00F13315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91628" w:rsidRDefault="00391628" w:rsidP="0039162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91628" w:rsidRDefault="00391628" w:rsidP="00391628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 xml:space="preserve">PHP Framework (certificate): </w:t>
                            </w:r>
                            <w:r w:rsidR="002F4A3D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Laravel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, Codeigniter.</w:t>
                            </w:r>
                          </w:p>
                          <w:p w:rsidR="00391628" w:rsidRDefault="00391628" w:rsidP="00391628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</w:p>
                          <w:p w:rsidR="00391628" w:rsidRPr="00F53C20" w:rsidRDefault="00391628" w:rsidP="00F53C20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Programm</w:t>
                            </w:r>
                            <w:r w:rsidR="002F4A3D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ing Languages: JavaScript, HTML5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, PHP OOP, CSS, SQL, MySQL</w:t>
                            </w:r>
                            <w:r w:rsidR="002F4A3D"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, Arduino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</w:rPr>
                              <w:t>.</w:t>
                            </w:r>
                          </w:p>
                          <w:p w:rsidR="00F53C20" w:rsidRPr="005A2B91" w:rsidRDefault="00F53C20" w:rsidP="00F53C2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Details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510"/>
                              <w:gridCol w:w="6930"/>
                            </w:tblGrid>
                            <w:tr w:rsidR="00F53C20" w:rsidTr="00544F88">
                              <w:trPr>
                                <w:trHeight w:val="1451"/>
                              </w:trPr>
                              <w:tc>
                                <w:tcPr>
                                  <w:tcW w:w="3510" w:type="dxa"/>
                                </w:tcPr>
                                <w:p w:rsidR="00F53C20" w:rsidRPr="009C4130" w:rsidRDefault="00F53C20" w:rsidP="00F53C2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E1985">
                                    <w:rPr>
                                      <w:rFonts w:ascii="Open Sans Light" w:hAnsi="Open Sans Light" w:cs="Open Sans Light"/>
                                      <w:b/>
                                      <w:sz w:val="22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F53C20" w:rsidRDefault="00F53C20" w:rsidP="00F53C2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E1985">
                                    <w:rPr>
                                      <w:rFonts w:ascii="Open Sans Light" w:hAnsi="Open Sans Light" w:cs="Open Sans Light"/>
                                      <w:b/>
                                      <w:sz w:val="22"/>
                                      <w:szCs w:val="24"/>
                                      <w:lang w:val="en-US"/>
                                    </w:rPr>
                                    <w:t>Sex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F53C20" w:rsidRPr="00F53C20" w:rsidRDefault="00F53C20" w:rsidP="00F53C2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E1985">
                                    <w:rPr>
                                      <w:rFonts w:ascii="Open Sans Light" w:hAnsi="Open Sans Light" w:cs="Open Sans Light"/>
                                      <w:b/>
                                      <w:sz w:val="22"/>
                                      <w:szCs w:val="24"/>
                                      <w:lang w:val="en-US"/>
                                    </w:rPr>
                                    <w:t>Date Of Birth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F53C20" w:rsidRDefault="00F53C20" w:rsidP="00F53C2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E1985">
                                    <w:rPr>
                                      <w:rFonts w:ascii="Open Sans Light" w:hAnsi="Open Sans Light" w:cs="Open Sans Light"/>
                                      <w:b/>
                                      <w:sz w:val="22"/>
                                      <w:szCs w:val="24"/>
                                      <w:lang w:val="en-US"/>
                                    </w:rPr>
                                    <w:t>Place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  <w:p w:rsidR="00544F88" w:rsidRPr="009C4130" w:rsidRDefault="00544F88" w:rsidP="00F53C2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line="240" w:lineRule="auto"/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</w:pPr>
                                  <w:r w:rsidRPr="000E1985">
                                    <w:rPr>
                                      <w:rFonts w:ascii="Open Sans Light" w:hAnsi="Open Sans Light" w:cs="Open Sans Light"/>
                                      <w:b/>
                                      <w:sz w:val="22"/>
                                      <w:szCs w:val="24"/>
                                      <w:lang w:val="en-US"/>
                                    </w:rPr>
                                    <w:t>Hobbies</w:t>
                                  </w: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930" w:type="dxa"/>
                                </w:tcPr>
                                <w:p w:rsidR="00F53C20" w:rsidRDefault="00F53C20" w:rsidP="00F53C20">
                                  <w:pP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John Obaloluwa Ayodele.</w:t>
                                  </w:r>
                                </w:p>
                                <w:p w:rsidR="00F53C20" w:rsidRDefault="00F53C20" w:rsidP="00F53C20">
                                  <w:pP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Male.</w:t>
                                  </w:r>
                                </w:p>
                                <w:p w:rsidR="00F53C20" w:rsidRDefault="00F53C20" w:rsidP="00F53C20">
                                  <w:pP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05-01-2003.</w:t>
                                  </w:r>
                                </w:p>
                                <w:p w:rsidR="00F53C20" w:rsidRDefault="00F53C20" w:rsidP="00F53C20">
                                  <w:pP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Kaduna, Nigeria</w:t>
                                  </w:r>
                                  <w:r w:rsidR="00544F88"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544F88" w:rsidRPr="00086FB2" w:rsidRDefault="00544F88" w:rsidP="00F53C20">
                                  <w:pP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Open Sans Light" w:hAnsi="Open Sans Light" w:cs="Open Sans Light"/>
                                      <w:sz w:val="22"/>
                                      <w:szCs w:val="24"/>
                                    </w:rPr>
                                    <w:t>Reading, Coding, Playing and Watching Football.</w:t>
                                  </w:r>
                                </w:p>
                              </w:tc>
                            </w:tr>
                          </w:tbl>
                          <w:p w:rsidR="00F53C20" w:rsidRPr="00F53C20" w:rsidRDefault="00F53C20" w:rsidP="00391628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0565E" w:rsidRDefault="00380CB2" w:rsidP="0039162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4.25pt;margin-top:.15pt;width:547.5pt;height:74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" filled="f" stroked="f">
                <v:textbox>
                  <w:txbxContent>
                    <w:p w:rsidR="00F13315" w:rsidRDefault="00F13315" w:rsidP="00F1331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  <w:p w:rsidR="00F13315" w:rsidRPr="009C4130" w:rsidRDefault="002D3B55" w:rsidP="00F13315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Intellectual Skills</w:t>
                      </w:r>
                      <w:r w:rsidR="00F13315"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Electronics,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IoTs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, Automations</w:t>
                      </w:r>
                      <w:r w:rsidR="00F13315" w:rsidRPr="009C4130"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F1331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–</w:t>
                      </w:r>
                      <w:r w:rsidR="00F13315" w:rsidRPr="009C413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="00F53C20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2013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 - 201</w:t>
                      </w:r>
                      <w:r w:rsidR="001E148B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5</w:t>
                      </w:r>
                    </w:p>
                    <w:p w:rsidR="00F13315" w:rsidRPr="00F13315" w:rsidRDefault="00BC624F" w:rsidP="00F1331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>Multisonic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b/>
                          <w:sz w:val="22"/>
                          <w:szCs w:val="24"/>
                          <w:lang w:val="en-US"/>
                        </w:rPr>
                        <w:t xml:space="preserve"> Academy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, Ibadan</w:t>
                      </w:r>
                      <w:r w:rsidR="00F1331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Nigeria</w:t>
                      </w:r>
                      <w:r w:rsidR="00F13315"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  <w:t>.</w:t>
                      </w:r>
                    </w:p>
                    <w:p w:rsidR="00391628" w:rsidRDefault="00391628" w:rsidP="0039162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391628" w:rsidRDefault="00391628" w:rsidP="00391628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 xml:space="preserve">PHP Framework (certificate): </w:t>
                      </w:r>
                      <w:r w:rsidR="002F4A3D">
                        <w:rPr>
                          <w:rFonts w:ascii="Open Sans Light" w:hAnsi="Open Sans Light" w:cs="Open Sans Light"/>
                          <w:sz w:val="22"/>
                        </w:rPr>
                        <w:t>Laravel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, Codeigniter.</w:t>
                      </w:r>
                    </w:p>
                    <w:p w:rsidR="00391628" w:rsidRDefault="00391628" w:rsidP="00391628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</w:p>
                    <w:p w:rsidR="00391628" w:rsidRPr="00F53C20" w:rsidRDefault="00391628" w:rsidP="00F53C20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Programm</w:t>
                      </w:r>
                      <w:r w:rsidR="002F4A3D">
                        <w:rPr>
                          <w:rFonts w:ascii="Open Sans Light" w:hAnsi="Open Sans Light" w:cs="Open Sans Light"/>
                          <w:sz w:val="22"/>
                        </w:rPr>
                        <w:t>ing Languages: JavaScript, HTML5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, PHP OOP, CSS, SQL, MySQL</w:t>
                      </w:r>
                      <w:r w:rsidR="002F4A3D">
                        <w:rPr>
                          <w:rFonts w:ascii="Open Sans Light" w:hAnsi="Open Sans Light" w:cs="Open Sans Light"/>
                          <w:sz w:val="22"/>
                        </w:rPr>
                        <w:t>, Arduino</w:t>
                      </w:r>
                      <w:r>
                        <w:rPr>
                          <w:rFonts w:ascii="Open Sans Light" w:hAnsi="Open Sans Light" w:cs="Open Sans Light"/>
                          <w:sz w:val="22"/>
                        </w:rPr>
                        <w:t>.</w:t>
                      </w:r>
                    </w:p>
                    <w:p w:rsidR="00F53C20" w:rsidRPr="005A2B91" w:rsidRDefault="00F53C20" w:rsidP="00F53C20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Details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510"/>
                        <w:gridCol w:w="6930"/>
                      </w:tblGrid>
                      <w:tr w:rsidR="00F53C20" w:rsidTr="00544F88">
                        <w:trPr>
                          <w:trHeight w:val="1451"/>
                        </w:trPr>
                        <w:tc>
                          <w:tcPr>
                            <w:tcW w:w="3510" w:type="dxa"/>
                          </w:tcPr>
                          <w:p w:rsidR="00F53C20" w:rsidRPr="009C4130" w:rsidRDefault="00F53C20" w:rsidP="00F53C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E198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53C20" w:rsidRDefault="00F53C20" w:rsidP="00F53C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E198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Sex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53C20" w:rsidRPr="00F53C20" w:rsidRDefault="00F53C20" w:rsidP="00F53C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E198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F53C20" w:rsidRDefault="00F53C20" w:rsidP="00F53C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E198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Place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544F88" w:rsidRPr="009C4130" w:rsidRDefault="00544F88" w:rsidP="00F53C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0E1985">
                              <w:rPr>
                                <w:rFonts w:ascii="Open Sans Light" w:hAnsi="Open Sans Light" w:cs="Open Sans Light"/>
                                <w:b/>
                                <w:sz w:val="22"/>
                                <w:szCs w:val="24"/>
                                <w:lang w:val="en-US"/>
                              </w:rPr>
                              <w:t>Hobbies</w:t>
                            </w: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930" w:type="dxa"/>
                          </w:tcPr>
                          <w:p w:rsidR="00F53C20" w:rsidRDefault="00F53C20" w:rsidP="00F53C20">
                            <w:p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John Obaloluwa Ayodele.</w:t>
                            </w:r>
                          </w:p>
                          <w:p w:rsidR="00F53C20" w:rsidRDefault="00F53C20" w:rsidP="00F53C20">
                            <w:p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Male.</w:t>
                            </w:r>
                          </w:p>
                          <w:p w:rsidR="00F53C20" w:rsidRDefault="00F53C20" w:rsidP="00F53C20">
                            <w:p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05-01-2003.</w:t>
                            </w:r>
                          </w:p>
                          <w:p w:rsidR="00F53C20" w:rsidRDefault="00F53C20" w:rsidP="00F53C20">
                            <w:p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Kaduna, Nigeria</w:t>
                            </w:r>
                            <w:r w:rsidR="00544F88"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 w:rsidR="00544F88" w:rsidRPr="00086FB2" w:rsidRDefault="00544F88" w:rsidP="00F53C20">
                            <w:pP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</w:rPr>
                              <w:t>Reading, Coding, Playing and Watching Football.</w:t>
                            </w:r>
                          </w:p>
                        </w:tc>
                      </w:tr>
                    </w:tbl>
                    <w:p w:rsidR="00F53C20" w:rsidRPr="00F53C20" w:rsidRDefault="00F53C20" w:rsidP="00391628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80565E" w:rsidRDefault="00380CB2" w:rsidP="0039162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43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1163955</wp:posOffset>
                </wp:positionV>
                <wp:extent cx="1905000" cy="28289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7.5pt;margin-top:91.65pt;width:150pt;height:22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" filled="f" stroked="f">
                <v:textbox>
                  <w:txbxContent>
                    <w:p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  <w:r w:rsidR="00D843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3973830</wp:posOffset>
                </wp:positionV>
                <wp:extent cx="1171575" cy="20383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03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9C4130" w:rsidRDefault="00470A5E" w:rsidP="0080565E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.75pt;margin-top:312.9pt;width:92.25pt;height:1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" filled="f" stroked="f">
                <v:textbox>
                  <w:txbxContent>
                    <w:p w:rsidR="00470A5E" w:rsidRPr="009C4130" w:rsidRDefault="00470A5E" w:rsidP="0080565E">
                      <w:pPr>
                        <w:pStyle w:val="NoSpacing"/>
                        <w:rPr>
                          <w:rFonts w:ascii="Open Sans Light" w:hAnsi="Open Sans Light" w:cs="Open Sans Light"/>
                          <w:sz w:val="22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4667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6D0E52" w:rsidRDefault="00470A5E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pt;margin-top:18.75pt;width:194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" filled="f" stroked="f">
                <v:textbox>
                  <w:txbxContent>
                    <w:p w:rsidR="00470A5E" w:rsidRPr="006D0E52" w:rsidRDefault="00470A5E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C41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9686925</wp:posOffset>
                </wp:positionV>
                <wp:extent cx="48101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101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32DE" id="Prostokąt 1" o:spid="_x0000_s1026" style="position:absolute;margin-left:181.5pt;margin-top:762.75pt;width:378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" fillcolor="#365f91 [24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 Light">
    <w:altName w:val="Corbel Light"/>
    <w:charset w:val="EE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61D0E"/>
    <w:multiLevelType w:val="hybridMultilevel"/>
    <w:tmpl w:val="2EC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10DA7"/>
    <w:multiLevelType w:val="hybridMultilevel"/>
    <w:tmpl w:val="6D667F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7315"/>
    <w:rsid w:val="00010881"/>
    <w:rsid w:val="00041A4D"/>
    <w:rsid w:val="00067B1A"/>
    <w:rsid w:val="00086FB2"/>
    <w:rsid w:val="000E1985"/>
    <w:rsid w:val="000F5922"/>
    <w:rsid w:val="00144FAC"/>
    <w:rsid w:val="001E148B"/>
    <w:rsid w:val="001F560A"/>
    <w:rsid w:val="00252FB6"/>
    <w:rsid w:val="002D3B55"/>
    <w:rsid w:val="002E0A40"/>
    <w:rsid w:val="002F4A3D"/>
    <w:rsid w:val="00321CD7"/>
    <w:rsid w:val="00362436"/>
    <w:rsid w:val="00371D00"/>
    <w:rsid w:val="00374710"/>
    <w:rsid w:val="0037582B"/>
    <w:rsid w:val="00380CB2"/>
    <w:rsid w:val="00391628"/>
    <w:rsid w:val="00470A5E"/>
    <w:rsid w:val="004E7F67"/>
    <w:rsid w:val="00515F6A"/>
    <w:rsid w:val="00544C9C"/>
    <w:rsid w:val="00544F88"/>
    <w:rsid w:val="006D0E52"/>
    <w:rsid w:val="00724FCC"/>
    <w:rsid w:val="007839B3"/>
    <w:rsid w:val="007A5016"/>
    <w:rsid w:val="007F5388"/>
    <w:rsid w:val="0080565E"/>
    <w:rsid w:val="00861D3B"/>
    <w:rsid w:val="00912DE6"/>
    <w:rsid w:val="00916D42"/>
    <w:rsid w:val="009C4130"/>
    <w:rsid w:val="009C491C"/>
    <w:rsid w:val="009E09B3"/>
    <w:rsid w:val="009F6A0E"/>
    <w:rsid w:val="00A52D71"/>
    <w:rsid w:val="00AF1720"/>
    <w:rsid w:val="00BB19B1"/>
    <w:rsid w:val="00BC624F"/>
    <w:rsid w:val="00BE188D"/>
    <w:rsid w:val="00C967FC"/>
    <w:rsid w:val="00D22F31"/>
    <w:rsid w:val="00D70CB8"/>
    <w:rsid w:val="00D843CE"/>
    <w:rsid w:val="00D92A28"/>
    <w:rsid w:val="00DB2C58"/>
    <w:rsid w:val="00DD70DC"/>
    <w:rsid w:val="00E624E0"/>
    <w:rsid w:val="00E84C7D"/>
    <w:rsid w:val="00E9092B"/>
    <w:rsid w:val="00EA011F"/>
    <w:rsid w:val="00EE1418"/>
    <w:rsid w:val="00EF0904"/>
    <w:rsid w:val="00F01715"/>
    <w:rsid w:val="00F13315"/>
    <w:rsid w:val="00F53C20"/>
    <w:rsid w:val="00F5727B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9C4130"/>
    <w:pPr>
      <w:pBdr>
        <w:bottom w:val="single" w:sz="4" w:space="2" w:color="244061" w:themeColor="accent1" w:themeShade="80"/>
      </w:pBdr>
      <w:spacing w:before="360" w:after="240" w:line="240" w:lineRule="auto"/>
    </w:pPr>
    <w:rPr>
      <w:rFonts w:ascii="Arial Black" w:hAnsi="Arial Black"/>
      <w:color w:val="244061" w:themeColor="accent1" w:themeShade="80"/>
      <w:sz w:val="40"/>
      <w:szCs w:val="40"/>
    </w:rPr>
  </w:style>
  <w:style w:type="character" w:customStyle="1" w:styleId="Styl1Znak">
    <w:name w:val="Styl1 Znak"/>
    <w:basedOn w:val="Heading1Char"/>
    <w:link w:val="Styl1"/>
    <w:rsid w:val="009C4130"/>
    <w:rPr>
      <w:rFonts w:ascii="Arial Black" w:eastAsiaTheme="majorEastAsia" w:hAnsi="Arial Black" w:cstheme="majorBidi"/>
      <w:color w:val="244061" w:themeColor="accent1" w:themeShade="80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customStyle="1" w:styleId="credit">
    <w:name w:val="credit"/>
    <w:basedOn w:val="DefaultParagraphFont"/>
    <w:rsid w:val="00912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ayodelejohn0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a.link/bt2o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rvardvalleysolutions.top" TargetMode="External"/><Relationship Id="rId11" Type="http://schemas.openxmlformats.org/officeDocument/2006/relationships/hyperlink" Target="https://official-john.github.io/" TargetMode="External"/><Relationship Id="rId5" Type="http://schemas.openxmlformats.org/officeDocument/2006/relationships/hyperlink" Target="https://harvardvalleysolutions.top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ayodelejohn0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.link/bt2o44" TargetMode="External"/><Relationship Id="rId14" Type="http://schemas.openxmlformats.org/officeDocument/2006/relationships/hyperlink" Target="https://official-john.github.io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 PC</cp:lastModifiedBy>
  <cp:revision>28</cp:revision>
  <cp:lastPrinted>2019-08-29T18:16:00Z</cp:lastPrinted>
  <dcterms:created xsi:type="dcterms:W3CDTF">2023-11-18T09:56:00Z</dcterms:created>
  <dcterms:modified xsi:type="dcterms:W3CDTF">2023-11-18T14:52:00Z</dcterms:modified>
</cp:coreProperties>
</file>